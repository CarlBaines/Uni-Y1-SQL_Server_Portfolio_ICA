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4C3A" w14:textId="3ED72739" w:rsidR="00C6554A" w:rsidRPr="006C3622" w:rsidRDefault="00C6554A" w:rsidP="00C6554A">
      <w:pPr>
        <w:pStyle w:val="Photo"/>
        <w:rPr>
          <w:rFonts w:ascii="Calibri" w:hAnsi="Calibri" w:cs="Calibri"/>
          <w:noProof/>
        </w:rPr>
      </w:pPr>
    </w:p>
    <w:p w14:paraId="681E4C8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CC3CB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A2838D5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0B08552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6A1DE6A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417122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D3BFC36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150E479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193E1C8A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7C1E8FA3" w14:textId="77777777" w:rsidR="002F4A83" w:rsidRPr="006C3622" w:rsidRDefault="002F4A83" w:rsidP="00C6554A">
      <w:pPr>
        <w:pStyle w:val="Photo"/>
        <w:rPr>
          <w:rFonts w:ascii="Calibri" w:hAnsi="Calibri" w:cs="Calibri"/>
          <w:noProof/>
        </w:rPr>
      </w:pPr>
    </w:p>
    <w:p w14:paraId="392189E1" w14:textId="77777777" w:rsidR="002F4A83" w:rsidRPr="006C3622" w:rsidRDefault="002F4A83" w:rsidP="00C6554A">
      <w:pPr>
        <w:pStyle w:val="Photo"/>
        <w:rPr>
          <w:rFonts w:ascii="Calibri" w:hAnsi="Calibri" w:cs="Calibri"/>
        </w:rPr>
      </w:pPr>
    </w:p>
    <w:p w14:paraId="7CC90770" w14:textId="0D8E79E2" w:rsidR="00C6554A" w:rsidRPr="006C3622" w:rsidRDefault="002F4A83" w:rsidP="00C6554A">
      <w:pPr>
        <w:pStyle w:val="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System Designs &amp; Databases ICA</w:t>
      </w:r>
    </w:p>
    <w:p w14:paraId="472F40A2" w14:textId="22235E86" w:rsidR="00C6554A" w:rsidRPr="006C3622" w:rsidRDefault="00C2672A" w:rsidP="00C6554A">
      <w:pPr>
        <w:pStyle w:val="Subtitle"/>
        <w:rPr>
          <w:rFonts w:ascii="Calibri" w:hAnsi="Calibri" w:cs="Calibri"/>
        </w:rPr>
      </w:pP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Server – </w:t>
      </w:r>
      <w:r w:rsidRPr="006C3622">
        <w:rPr>
          <w:rFonts w:ascii="Calibri" w:hAnsi="Calibri" w:cs="Calibri"/>
        </w:rPr>
        <w:t>T-SQL</w:t>
      </w:r>
      <w:r w:rsidR="002F4A83" w:rsidRPr="006C3622">
        <w:rPr>
          <w:rFonts w:ascii="Calibri" w:hAnsi="Calibri" w:cs="Calibri"/>
        </w:rPr>
        <w:t xml:space="preserve"> Queries to support</w:t>
      </w:r>
    </w:p>
    <w:p w14:paraId="08282DC7" w14:textId="77777777" w:rsidR="00A10C55" w:rsidRPr="006C3622" w:rsidRDefault="002F4A83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A3E43" wp14:editId="3FCFBF33">
                <wp:simplePos x="0" y="0"/>
                <wp:positionH relativeFrom="column">
                  <wp:posOffset>-995483</wp:posOffset>
                </wp:positionH>
                <wp:positionV relativeFrom="paragraph">
                  <wp:posOffset>4110661</wp:posOffset>
                </wp:positionV>
                <wp:extent cx="2017986" cy="2028497"/>
                <wp:effectExtent l="0" t="0" r="0" b="0"/>
                <wp:wrapNone/>
                <wp:docPr id="1769655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6" cy="2028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7AF12" w14:textId="113C81F4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Carl Baines</w:t>
                            </w:r>
                          </w:p>
                          <w:p w14:paraId="334FCAE0" w14:textId="563B220A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Course: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System Designs and Databases</w:t>
                            </w:r>
                          </w:p>
                          <w:p w14:paraId="0F4A1413" w14:textId="58DE72C2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Date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18/03/2025</w:t>
                            </w:r>
                          </w:p>
                          <w:p w14:paraId="6296A7CA" w14:textId="7CBA59EE" w:rsidR="002F4A83" w:rsidRPr="002F4A83" w:rsidRDefault="002F4A8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F4A83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  <w:t>Tutor Name:</w:t>
                            </w:r>
                            <w:r w:rsidRPr="002F4A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Sumeia Elkazza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3E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.4pt;margin-top:323.65pt;width:158.9pt;height:1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" filled="f" stroked="f" strokeweight=".5pt">
                <v:textbox>
                  <w:txbxContent>
                    <w:p w14:paraId="3EE7AF12" w14:textId="113C81F4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Carl Baines</w:t>
                      </w:r>
                    </w:p>
                    <w:p w14:paraId="334FCAE0" w14:textId="563B220A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Course: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System Designs and Databases</w:t>
                      </w:r>
                    </w:p>
                    <w:p w14:paraId="0F4A1413" w14:textId="58DE72C2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Date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 18/03/2025</w:t>
                      </w:r>
                    </w:p>
                    <w:p w14:paraId="6296A7CA" w14:textId="7CBA59EE" w:rsidR="002F4A83" w:rsidRPr="002F4A83" w:rsidRDefault="002F4A83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F4A83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</w:rPr>
                        <w:t>Tutor Name:</w:t>
                      </w:r>
                      <w:r w:rsidRPr="002F4A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Sumeia Elkazza</w:t>
                      </w:r>
                    </w:p>
                  </w:txbxContent>
                </v:textbox>
              </v:shape>
            </w:pict>
          </mc:Fallback>
        </mc:AlternateContent>
      </w:r>
      <w:r w:rsidRPr="006C362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1FAAB" wp14:editId="1B442494">
                <wp:simplePos x="0" y="0"/>
                <wp:positionH relativeFrom="column">
                  <wp:posOffset>-1121979</wp:posOffset>
                </wp:positionH>
                <wp:positionV relativeFrom="paragraph">
                  <wp:posOffset>2713246</wp:posOffset>
                </wp:positionV>
                <wp:extent cx="4267200" cy="3486150"/>
                <wp:effectExtent l="0" t="0" r="19050" b="19050"/>
                <wp:wrapNone/>
                <wp:docPr id="173251559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4861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491A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88.35pt;margin-top:213.65pt;width:336pt;height:27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" fillcolor="#00a0b8 [3204]" strokecolor="#00171b [484]" strokeweight="2pt"/>
            </w:pict>
          </mc:Fallback>
        </mc:AlternateContent>
      </w:r>
      <w:r w:rsidRPr="006C3622">
        <w:rPr>
          <w:rFonts w:ascii="Calibri" w:hAnsi="Calibri" w:cs="Calibri"/>
        </w:rPr>
        <w:t>European Top Leagues</w:t>
      </w:r>
    </w:p>
    <w:p w14:paraId="6D97CECC" w14:textId="77777777" w:rsidR="00A10C55" w:rsidRPr="006C3622" w:rsidRDefault="00A10C55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en-US" w:eastAsia="en-US"/>
        </w:rPr>
        <w:id w:val="-1281646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11FCE" w14:textId="184D79AF" w:rsidR="00A10C55" w:rsidRPr="005544EF" w:rsidRDefault="00A10C55" w:rsidP="005544EF">
          <w:pPr>
            <w:pStyle w:val="TOCHeading"/>
            <w:jc w:val="center"/>
            <w:rPr>
              <w:rFonts w:ascii="Calibri" w:eastAsiaTheme="minorHAnsi" w:hAnsi="Calibri" w:cs="Calibri"/>
              <w:color w:val="595959" w:themeColor="text1" w:themeTint="A6"/>
              <w:sz w:val="22"/>
              <w:szCs w:val="22"/>
              <w:lang w:val="en-US" w:eastAsia="en-US"/>
            </w:rPr>
          </w:pPr>
          <w:r w:rsidRPr="006C3622">
            <w:rPr>
              <w:rFonts w:ascii="Calibri" w:hAnsi="Calibri" w:cs="Calibri"/>
            </w:rPr>
            <w:t>Table of Contents</w:t>
          </w:r>
        </w:p>
        <w:p w14:paraId="1FC10EAD" w14:textId="27D18CEF" w:rsidR="006534F6" w:rsidRDefault="00A10C5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6C3622">
            <w:rPr>
              <w:rFonts w:ascii="Calibri" w:hAnsi="Calibri" w:cs="Calibri"/>
            </w:rPr>
            <w:fldChar w:fldCharType="begin"/>
          </w:r>
          <w:r w:rsidRPr="006C3622">
            <w:rPr>
              <w:rFonts w:ascii="Calibri" w:hAnsi="Calibri" w:cs="Calibri"/>
            </w:rPr>
            <w:instrText xml:space="preserve"> TOC \o "1-3" \h \z \u </w:instrText>
          </w:r>
          <w:r w:rsidRPr="006C3622">
            <w:rPr>
              <w:rFonts w:ascii="Calibri" w:hAnsi="Calibri" w:cs="Calibri"/>
            </w:rPr>
            <w:fldChar w:fldCharType="separate"/>
          </w:r>
          <w:hyperlink w:anchor="_Toc195260404" w:history="1">
            <w:r w:rsidR="006534F6" w:rsidRPr="00563E34">
              <w:rPr>
                <w:rStyle w:val="Hyperlink"/>
                <w:rFonts w:ascii="Calibri" w:hAnsi="Calibri" w:cs="Calibri"/>
                <w:noProof/>
              </w:rPr>
              <w:t>T-SQL Server Practitioner Details</w:t>
            </w:r>
            <w:r w:rsidR="006534F6">
              <w:rPr>
                <w:noProof/>
                <w:webHidden/>
              </w:rPr>
              <w:tab/>
            </w:r>
            <w:r w:rsidR="006534F6">
              <w:rPr>
                <w:noProof/>
                <w:webHidden/>
              </w:rPr>
              <w:fldChar w:fldCharType="begin"/>
            </w:r>
            <w:r w:rsidR="006534F6">
              <w:rPr>
                <w:noProof/>
                <w:webHidden/>
              </w:rPr>
              <w:instrText xml:space="preserve"> PAGEREF _Toc195260404 \h </w:instrText>
            </w:r>
            <w:r w:rsidR="006534F6">
              <w:rPr>
                <w:noProof/>
                <w:webHidden/>
              </w:rPr>
            </w:r>
            <w:r w:rsidR="006534F6">
              <w:rPr>
                <w:noProof/>
                <w:webHidden/>
              </w:rPr>
              <w:fldChar w:fldCharType="separate"/>
            </w:r>
            <w:r w:rsidR="006534F6">
              <w:rPr>
                <w:noProof/>
                <w:webHidden/>
              </w:rPr>
              <w:t>3</w:t>
            </w:r>
            <w:r w:rsidR="006534F6">
              <w:rPr>
                <w:noProof/>
                <w:webHidden/>
              </w:rPr>
              <w:fldChar w:fldCharType="end"/>
            </w:r>
          </w:hyperlink>
        </w:p>
        <w:p w14:paraId="4C5CCD40" w14:textId="3487D3B8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05" w:history="1">
            <w:r w:rsidRPr="00563E34">
              <w:rPr>
                <w:rStyle w:val="Hyperlink"/>
                <w:rFonts w:ascii="Calibri" w:hAnsi="Calibri" w:cs="Calibri"/>
                <w:noProof/>
              </w:rPr>
              <w:t>Performance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F841" w14:textId="34D4D618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06" w:history="1">
            <w:r w:rsidRPr="00563E34">
              <w:rPr>
                <w:rStyle w:val="Hyperlink"/>
                <w:rFonts w:ascii="Calibri" w:hAnsi="Calibri" w:cs="Calibri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8D96" w14:textId="4F00A43E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07" w:history="1">
            <w:r w:rsidRPr="00563E34">
              <w:rPr>
                <w:rStyle w:val="Hyperlink"/>
                <w:rFonts w:ascii="Calibri" w:hAnsi="Calibri" w:cs="Calibri"/>
                <w:noProof/>
              </w:rPr>
              <w:t>WHY YOU SHOULD LEARN T-SQL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8144" w14:textId="03029652" w:rsidR="006534F6" w:rsidRDefault="006534F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08" w:history="1">
            <w:r w:rsidRPr="00563E34">
              <w:rPr>
                <w:rStyle w:val="Hyperlink"/>
                <w:rFonts w:ascii="Calibri" w:hAnsi="Calibri" w:cs="Calibri"/>
                <w:noProof/>
              </w:rPr>
              <w:t>T-SQL Server Database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FC5F" w14:textId="4AE4A052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09" w:history="1">
            <w:r w:rsidRPr="00563E34">
              <w:rPr>
                <w:rStyle w:val="Hyperlink"/>
                <w:rFonts w:ascii="Calibri" w:hAnsi="Calibri" w:cs="Calibri"/>
                <w:noProof/>
              </w:rPr>
              <w:t>T-SQL Server DATABASE FOR DEMOS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AD37" w14:textId="4577B1CA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10" w:history="1">
            <w:r w:rsidRPr="00563E34">
              <w:rPr>
                <w:rStyle w:val="Hyperlink"/>
                <w:rFonts w:ascii="Calibri" w:hAnsi="Calibri" w:cs="Calibri"/>
                <w:noProof/>
              </w:rPr>
              <w:t>T-SQL Server DATABASE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F59D" w14:textId="74779E15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11" w:history="1">
            <w:r w:rsidRPr="00563E34">
              <w:rPr>
                <w:rStyle w:val="Hyperlink"/>
                <w:rFonts w:ascii="Calibri" w:hAnsi="Calibri" w:cs="Calibri"/>
                <w:noProof/>
              </w:rPr>
              <w:t>T-SQL Supporting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71AF" w14:textId="7B97A433" w:rsidR="006534F6" w:rsidRDefault="006534F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12" w:history="1">
            <w:r w:rsidRPr="00563E34">
              <w:rPr>
                <w:rStyle w:val="Hyperlink"/>
                <w:rFonts w:ascii="Calibri" w:hAnsi="Calibri" w:cs="Calibri"/>
                <w:noProof/>
              </w:rPr>
              <w:t>T-SQL Part One: SQL Server Coding Basics (T-SQL03 to TSQL08)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24E9" w14:textId="2EC306A0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13" w:history="1">
            <w:r w:rsidRPr="00563E34">
              <w:rPr>
                <w:rStyle w:val="Hyperlink"/>
                <w:rFonts w:ascii="Calibri" w:hAnsi="Calibri" w:cs="Calibri"/>
                <w:noProof/>
              </w:rPr>
              <w:t>MODULE 3: Writing SELECT Queries with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CC6B" w14:textId="545A2614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14" w:history="1">
            <w:r w:rsidRPr="00563E34">
              <w:rPr>
                <w:rStyle w:val="Hyperlink"/>
                <w:rFonts w:ascii="Calibri" w:hAnsi="Calibri" w:cs="Calibri"/>
                <w:noProof/>
              </w:rPr>
              <w:t>DEMO 1: Writing Simple SELECT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1389" w14:textId="14AC6B6F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15" w:history="1">
            <w:r w:rsidRPr="00563E34">
              <w:rPr>
                <w:rStyle w:val="Hyperlink"/>
                <w:rFonts w:ascii="Calibri" w:hAnsi="Calibri" w:cs="Calibri"/>
                <w:noProof/>
              </w:rPr>
              <w:t>DEMO 2: Eliminating Duplicates with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79E8" w14:textId="57ECAE96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16" w:history="1">
            <w:r w:rsidRPr="00563E34">
              <w:rPr>
                <w:rStyle w:val="Hyperlink"/>
                <w:rFonts w:ascii="Calibri" w:hAnsi="Calibri" w:cs="Calibri"/>
                <w:noProof/>
              </w:rPr>
              <w:t>DEMO 3: Using Column and Table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C553" w14:textId="4060A850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17" w:history="1">
            <w:r w:rsidRPr="00563E34">
              <w:rPr>
                <w:rStyle w:val="Hyperlink"/>
                <w:rFonts w:ascii="Calibri" w:hAnsi="Calibri" w:cs="Calibri"/>
                <w:noProof/>
              </w:rPr>
              <w:t>DEMO 4: Writing SIMPLE Case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C75C" w14:textId="5C847AB5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18" w:history="1">
            <w:r w:rsidRPr="00563E34">
              <w:rPr>
                <w:rStyle w:val="Hyperlink"/>
                <w:rFonts w:ascii="Calibri" w:hAnsi="Calibri" w:cs="Calibri"/>
                <w:noProof/>
              </w:rPr>
              <w:t>MODULE 4: Joining and querying multiple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F5D4" w14:textId="2C046F84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19" w:history="1">
            <w:r w:rsidRPr="00563E34">
              <w:rPr>
                <w:rStyle w:val="Hyperlink"/>
                <w:rFonts w:ascii="Calibri" w:hAnsi="Calibri" w:cs="Calibri"/>
                <w:noProof/>
              </w:rPr>
              <w:t>DEMO 1: How to provide data from 2 related tables with a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A4F4" w14:textId="37A613B0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20" w:history="1">
            <w:r w:rsidRPr="00563E34">
              <w:rPr>
                <w:rStyle w:val="Hyperlink"/>
                <w:rFonts w:ascii="Calibri" w:hAnsi="Calibri" w:cs="Calibri"/>
                <w:noProof/>
              </w:rPr>
              <w:t>DEMO 2: How to query with inner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DD70" w14:textId="6C661F27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21" w:history="1">
            <w:r w:rsidRPr="00563E34">
              <w:rPr>
                <w:rStyle w:val="Hyperlink"/>
                <w:rFonts w:ascii="Calibri" w:hAnsi="Calibri" w:cs="Calibri"/>
                <w:noProof/>
              </w:rPr>
              <w:t>DEMO 3: How to query with outer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DF64" w14:textId="09CB9F4F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22" w:history="1">
            <w:r w:rsidRPr="00563E34">
              <w:rPr>
                <w:rStyle w:val="Hyperlink"/>
                <w:rFonts w:ascii="Calibri" w:hAnsi="Calibri" w:cs="Calibri"/>
                <w:noProof/>
              </w:rPr>
              <w:t>DEMO 4: How to query with cross joins and self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C0AB" w14:textId="7D0793BC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23" w:history="1">
            <w:r w:rsidRPr="00563E34">
              <w:rPr>
                <w:rStyle w:val="Hyperlink"/>
                <w:rFonts w:ascii="Calibri" w:hAnsi="Calibri" w:cs="Calibri"/>
                <w:noProof/>
              </w:rPr>
              <w:t>MODULE 5: Sorting and filtering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2294" w14:textId="5BA38AB7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24" w:history="1">
            <w:r w:rsidRPr="00563E34">
              <w:rPr>
                <w:rStyle w:val="Hyperlink"/>
                <w:rFonts w:ascii="Calibri" w:hAnsi="Calibri" w:cs="Calibri"/>
                <w:noProof/>
              </w:rPr>
              <w:t>DEMO 1: How to Sort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48C64" w14:textId="2928DB98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25" w:history="1">
            <w:r w:rsidRPr="00563E34">
              <w:rPr>
                <w:rStyle w:val="Hyperlink"/>
                <w:rFonts w:ascii="Calibri" w:hAnsi="Calibri" w:cs="Calibri"/>
                <w:noProof/>
              </w:rPr>
              <w:t>DEMO 2: How to Filter Data with 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9F49" w14:textId="75522F8A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26" w:history="1">
            <w:r w:rsidRPr="00563E34">
              <w:rPr>
                <w:rStyle w:val="Hyperlink"/>
                <w:rFonts w:ascii="Calibri" w:hAnsi="Calibri" w:cs="Calibri"/>
                <w:noProof/>
              </w:rPr>
              <w:t>DEMO 3: How to Filter Data with TOP and OFFSET-FETCH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8DE2" w14:textId="0DCDBDB1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27" w:history="1">
            <w:r w:rsidRPr="00563E34">
              <w:rPr>
                <w:rStyle w:val="Hyperlink"/>
                <w:rFonts w:ascii="Calibri" w:hAnsi="Calibri" w:cs="Calibri"/>
                <w:noProof/>
              </w:rPr>
              <w:t>DEMO 4: How to work with Unknown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F32F" w14:textId="4426795A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28" w:history="1">
            <w:r w:rsidRPr="00563E34">
              <w:rPr>
                <w:rStyle w:val="Hyperlink"/>
                <w:rFonts w:ascii="Calibri" w:hAnsi="Calibri" w:cs="Calibri"/>
                <w:noProof/>
              </w:rPr>
              <w:t>MODULE 6: Working with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5B58" w14:textId="16AE6B8F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29" w:history="1">
            <w:r w:rsidRPr="00563E34">
              <w:rPr>
                <w:rStyle w:val="Hyperlink"/>
                <w:rFonts w:ascii="Calibri" w:hAnsi="Calibri" w:cs="Calibri"/>
                <w:noProof/>
              </w:rPr>
              <w:t>DEMO 1: Working with Data Type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0FD2" w14:textId="0A69AE0B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30" w:history="1">
            <w:r w:rsidRPr="00563E34">
              <w:rPr>
                <w:rStyle w:val="Hyperlink"/>
                <w:rFonts w:ascii="Calibri" w:hAnsi="Calibri" w:cs="Calibri"/>
                <w:noProof/>
              </w:rPr>
              <w:t>DEMO 2: Working with Character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9E63" w14:textId="336F1381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31" w:history="1">
            <w:r w:rsidRPr="00563E34">
              <w:rPr>
                <w:rStyle w:val="Hyperlink"/>
                <w:rFonts w:ascii="Calibri" w:hAnsi="Calibri" w:cs="Calibri"/>
                <w:noProof/>
              </w:rPr>
              <w:t>DEMO 3: Working with Date and Time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3786" w14:textId="14441849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32" w:history="1">
            <w:r w:rsidRPr="00563E34">
              <w:rPr>
                <w:rStyle w:val="Hyperlink"/>
                <w:rFonts w:ascii="Calibri" w:hAnsi="Calibri" w:cs="Calibri"/>
                <w:noProof/>
              </w:rPr>
              <w:t>MODULE 7: Using DML To modify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D763" w14:textId="6D0DFF6F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33" w:history="1">
            <w:r w:rsidRPr="00563E34">
              <w:rPr>
                <w:rStyle w:val="Hyperlink"/>
                <w:rFonts w:ascii="Calibri" w:hAnsi="Calibri" w:cs="Calibri"/>
                <w:noProof/>
              </w:rPr>
              <w:t>DEMO 1: Adding Data 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C44A" w14:textId="17226F46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34" w:history="1">
            <w:r w:rsidRPr="00563E34">
              <w:rPr>
                <w:rStyle w:val="Hyperlink"/>
                <w:rFonts w:ascii="Calibri" w:hAnsi="Calibri" w:cs="Calibri"/>
                <w:noProof/>
              </w:rPr>
              <w:t>DEMO 2: Modifying and Removing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FDC2" w14:textId="61174C61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35" w:history="1">
            <w:r w:rsidRPr="00563E34">
              <w:rPr>
                <w:rStyle w:val="Hyperlink"/>
                <w:rFonts w:ascii="Calibri" w:hAnsi="Calibri" w:cs="Calibri"/>
                <w:noProof/>
              </w:rPr>
              <w:t>DEMO 3: Generating Automatic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E220" w14:textId="06133244" w:rsidR="006534F6" w:rsidRDefault="006534F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36" w:history="1">
            <w:r w:rsidRPr="00563E34">
              <w:rPr>
                <w:rStyle w:val="Hyperlink"/>
                <w:rFonts w:ascii="Calibri" w:hAnsi="Calibri" w:cs="Calibri"/>
                <w:noProof/>
              </w:rPr>
              <w:t>MODULE 8: Using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DFFB" w14:textId="3C1E354D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37" w:history="1">
            <w:r w:rsidRPr="00563E34">
              <w:rPr>
                <w:rStyle w:val="Hyperlink"/>
                <w:rFonts w:ascii="Calibri" w:hAnsi="Calibri" w:cs="Calibri"/>
                <w:noProof/>
              </w:rPr>
              <w:t>DEMO 1: Writing Queries with 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91D9" w14:textId="328700C7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38" w:history="1">
            <w:r w:rsidRPr="00563E34">
              <w:rPr>
                <w:rStyle w:val="Hyperlink"/>
                <w:rFonts w:ascii="Calibri" w:hAnsi="Calibri" w:cs="Calibri"/>
                <w:noProof/>
              </w:rPr>
              <w:t>DEMO 2: Using Conversion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20BA" w14:textId="78BC96EC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39" w:history="1">
            <w:r w:rsidRPr="00563E34">
              <w:rPr>
                <w:rStyle w:val="Hyperlink"/>
                <w:rFonts w:ascii="Calibri" w:hAnsi="Calibri" w:cs="Calibri"/>
                <w:noProof/>
              </w:rPr>
              <w:t>DEMO 3: Using Logical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52D0" w14:textId="40AF50FF" w:rsidR="006534F6" w:rsidRDefault="006534F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5260440" w:history="1">
            <w:r w:rsidRPr="00563E34">
              <w:rPr>
                <w:rStyle w:val="Hyperlink"/>
                <w:rFonts w:ascii="Calibri" w:hAnsi="Calibri" w:cs="Calibri"/>
                <w:noProof/>
              </w:rPr>
              <w:t>DEMO 4: Using Funcitons to Work with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F29C" w14:textId="5DCAEE32" w:rsidR="00A10C55" w:rsidRPr="006C3622" w:rsidRDefault="00A10C55">
          <w:pPr>
            <w:rPr>
              <w:rFonts w:ascii="Calibri" w:hAnsi="Calibri" w:cs="Calibri"/>
            </w:rPr>
          </w:pPr>
          <w:r w:rsidRPr="006C3622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ACF64E2" w14:textId="526B47DB" w:rsidR="00C6554A" w:rsidRPr="006C3622" w:rsidRDefault="00C6554A" w:rsidP="00C6554A">
      <w:pPr>
        <w:pStyle w:val="ContactInfo"/>
        <w:rPr>
          <w:rFonts w:ascii="Calibri" w:hAnsi="Calibri" w:cs="Calibri"/>
        </w:rPr>
      </w:pPr>
      <w:r w:rsidRPr="006C3622">
        <w:rPr>
          <w:rFonts w:ascii="Calibri" w:hAnsi="Calibri" w:cs="Calibri"/>
          <w:lang w:val="en-GB" w:bidi="en-GB"/>
        </w:rPr>
        <w:br w:type="page"/>
      </w:r>
    </w:p>
    <w:p w14:paraId="015E30BC" w14:textId="468B06B3" w:rsidR="00C6554A" w:rsidRDefault="00C2672A" w:rsidP="00C6554A">
      <w:pPr>
        <w:pStyle w:val="Heading1"/>
        <w:rPr>
          <w:rFonts w:ascii="Calibri" w:hAnsi="Calibri" w:cs="Calibri"/>
        </w:rPr>
      </w:pPr>
      <w:bookmarkStart w:id="0" w:name="_Toc195260404"/>
      <w:r w:rsidRPr="006C3622">
        <w:rPr>
          <w:rFonts w:ascii="Calibri" w:hAnsi="Calibri" w:cs="Calibri"/>
        </w:rPr>
        <w:lastRenderedPageBreak/>
        <w:t>T-SQL</w:t>
      </w:r>
      <w:r w:rsidR="0008319E" w:rsidRPr="006C3622">
        <w:rPr>
          <w:rFonts w:ascii="Calibri" w:hAnsi="Calibri" w:cs="Calibri"/>
        </w:rPr>
        <w:t xml:space="preserve"> Server Practitioner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399"/>
        <w:gridCol w:w="1400"/>
        <w:gridCol w:w="3298"/>
      </w:tblGrid>
      <w:tr w:rsidR="001A0F61" w:rsidRPr="008D585E" w14:paraId="41655F9B" w14:textId="77777777" w:rsidTr="001A0F61">
        <w:trPr>
          <w:trHeight w:val="324"/>
        </w:trPr>
        <w:tc>
          <w:tcPr>
            <w:tcW w:w="6497" w:type="dxa"/>
            <w:gridSpan w:val="4"/>
          </w:tcPr>
          <w:p w14:paraId="12C8EE29" w14:textId="77777777" w:rsidR="001A0F61" w:rsidRPr="001A0F61" w:rsidRDefault="001A0F61" w:rsidP="008C269D">
            <w:pPr>
              <w:rPr>
                <w:rFonts w:ascii="Calibri" w:hAnsi="Calibri" w:cs="Calibri"/>
                <w:b/>
                <w:bCs/>
              </w:rPr>
            </w:pPr>
            <w:r w:rsidRPr="001A0F61">
              <w:rPr>
                <w:rFonts w:ascii="Calibri" w:hAnsi="Calibri" w:cs="Calibri"/>
                <w:b/>
                <w:bCs/>
                <w:sz w:val="28"/>
                <w:szCs w:val="28"/>
              </w:rPr>
              <w:t>SQL Server - TSQL Practitioner Details:</w:t>
            </w:r>
          </w:p>
        </w:tc>
      </w:tr>
      <w:tr w:rsidR="001A0F61" w:rsidRPr="00EB51A9" w14:paraId="1E730221" w14:textId="77777777" w:rsidTr="001A0F61">
        <w:trPr>
          <w:trHeight w:val="567"/>
        </w:trPr>
        <w:tc>
          <w:tcPr>
            <w:tcW w:w="1400" w:type="dxa"/>
          </w:tcPr>
          <w:p w14:paraId="605F5B51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Name: </w:t>
            </w:r>
          </w:p>
        </w:tc>
        <w:tc>
          <w:tcPr>
            <w:tcW w:w="5097" w:type="dxa"/>
            <w:gridSpan w:val="3"/>
          </w:tcPr>
          <w:p w14:paraId="453F0A18" w14:textId="68BC25B2" w:rsidR="001A0F61" w:rsidRPr="001A0F61" w:rsidRDefault="00702E4C" w:rsidP="008C269D">
            <w:pPr>
              <w:spacing w:before="12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Carl Baines</w:t>
            </w:r>
          </w:p>
        </w:tc>
      </w:tr>
      <w:tr w:rsidR="001A0F61" w:rsidRPr="00EB51A9" w14:paraId="2C5EABAC" w14:textId="77777777" w:rsidTr="001A0F61">
        <w:trPr>
          <w:trHeight w:val="521"/>
        </w:trPr>
        <w:tc>
          <w:tcPr>
            <w:tcW w:w="1400" w:type="dxa"/>
          </w:tcPr>
          <w:p w14:paraId="5E64830C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Email Address:</w:t>
            </w:r>
          </w:p>
        </w:tc>
        <w:tc>
          <w:tcPr>
            <w:tcW w:w="5097" w:type="dxa"/>
            <w:gridSpan w:val="3"/>
          </w:tcPr>
          <w:p w14:paraId="51044883" w14:textId="302516DF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E4092399@live.tees.ac.uk</w:t>
            </w:r>
          </w:p>
        </w:tc>
      </w:tr>
      <w:tr w:rsidR="001A0F61" w:rsidRPr="00EB51A9" w14:paraId="3B358818" w14:textId="77777777" w:rsidTr="001A0F61">
        <w:trPr>
          <w:trHeight w:val="545"/>
        </w:trPr>
        <w:tc>
          <w:tcPr>
            <w:tcW w:w="1400" w:type="dxa"/>
          </w:tcPr>
          <w:p w14:paraId="021E9438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Course: </w:t>
            </w:r>
          </w:p>
        </w:tc>
        <w:tc>
          <w:tcPr>
            <w:tcW w:w="5097" w:type="dxa"/>
            <w:gridSpan w:val="3"/>
          </w:tcPr>
          <w:p w14:paraId="6A28D30D" w14:textId="0F08F321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BsC (Hons) Computer Science</w:t>
            </w:r>
          </w:p>
        </w:tc>
      </w:tr>
      <w:tr w:rsidR="001A0F61" w:rsidRPr="00EB51A9" w14:paraId="3F21489D" w14:textId="77777777" w:rsidTr="001A0F61">
        <w:trPr>
          <w:trHeight w:val="536"/>
        </w:trPr>
        <w:tc>
          <w:tcPr>
            <w:tcW w:w="1400" w:type="dxa"/>
          </w:tcPr>
          <w:p w14:paraId="5C5D6746" w14:textId="77777777" w:rsidR="001A0F61" w:rsidRPr="001A0F61" w:rsidRDefault="001A0F61" w:rsidP="008C269D">
            <w:pPr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</w:p>
        </w:tc>
        <w:tc>
          <w:tcPr>
            <w:tcW w:w="5097" w:type="dxa"/>
            <w:gridSpan w:val="3"/>
          </w:tcPr>
          <w:p w14:paraId="064FD168" w14:textId="643932C6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18/03/2025</w:t>
            </w:r>
          </w:p>
        </w:tc>
      </w:tr>
      <w:tr w:rsidR="001A0F61" w:rsidRPr="00EB51A9" w14:paraId="787A05B9" w14:textId="77777777" w:rsidTr="00370319">
        <w:trPr>
          <w:trHeight w:val="536"/>
        </w:trPr>
        <w:tc>
          <w:tcPr>
            <w:tcW w:w="1799" w:type="dxa"/>
            <w:gridSpan w:val="2"/>
          </w:tcPr>
          <w:p w14:paraId="7AEB93F6" w14:textId="77777777" w:rsidR="001A0F61" w:rsidRPr="001A0F61" w:rsidRDefault="001A0F61" w:rsidP="008C269D">
            <w:pPr>
              <w:rPr>
                <w:rFonts w:ascii="Calibri" w:hAnsi="Calibri" w:cs="Calibri"/>
              </w:rPr>
            </w:pPr>
          </w:p>
        </w:tc>
        <w:tc>
          <w:tcPr>
            <w:tcW w:w="1400" w:type="dxa"/>
            <w:vAlign w:val="center"/>
          </w:tcPr>
          <w:p w14:paraId="3A9837E8" w14:textId="38F00AD7" w:rsidR="001A0F61" w:rsidRPr="001A0F61" w:rsidRDefault="001A0F61" w:rsidP="00370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A0F61">
              <w:rPr>
                <w:rFonts w:ascii="Calibri" w:hAnsi="Calibri" w:cs="Calibri"/>
                <w:sz w:val="20"/>
                <w:szCs w:val="20"/>
              </w:rPr>
              <w:t>Tutor:</w:t>
            </w:r>
          </w:p>
        </w:tc>
        <w:tc>
          <w:tcPr>
            <w:tcW w:w="3298" w:type="dxa"/>
          </w:tcPr>
          <w:p w14:paraId="7CA59CB7" w14:textId="5857024A" w:rsidR="001A0F61" w:rsidRPr="001A0F61" w:rsidRDefault="00702E4C" w:rsidP="008C269D">
            <w:pPr>
              <w:spacing w:before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Sumeia Elkazza</w:t>
            </w:r>
          </w:p>
        </w:tc>
      </w:tr>
    </w:tbl>
    <w:p w14:paraId="230A2FDE" w14:textId="67912D6C" w:rsidR="00CE624B" w:rsidRPr="00CE624B" w:rsidRDefault="00CE624B" w:rsidP="00CE624B"/>
    <w:p w14:paraId="792FCA64" w14:textId="09121297" w:rsidR="00C6554A" w:rsidRPr="006C3622" w:rsidRDefault="00A424F7" w:rsidP="00C6554A">
      <w:pPr>
        <w:pStyle w:val="Heading2"/>
        <w:rPr>
          <w:rFonts w:ascii="Calibri" w:hAnsi="Calibri" w:cs="Calibri"/>
        </w:rPr>
      </w:pPr>
      <w:bookmarkStart w:id="1" w:name="_Toc195260405"/>
      <w:r w:rsidRPr="006C3622">
        <w:rPr>
          <w:rFonts w:ascii="Calibri" w:hAnsi="Calibri" w:cs="Calibri"/>
        </w:rPr>
        <w:t>Performance rating</w:t>
      </w:r>
      <w:bookmarkEnd w:id="1"/>
    </w:p>
    <w:p w14:paraId="3D9B18EA" w14:textId="51F43A61" w:rsidR="00A10C55" w:rsidRPr="006C3622" w:rsidRDefault="00A10C55" w:rsidP="00A424F7">
      <w:pPr>
        <w:rPr>
          <w:rFonts w:ascii="Calibri" w:hAnsi="Calibri" w:cs="Calibri"/>
        </w:rPr>
      </w:pPr>
    </w:p>
    <w:p w14:paraId="6E7BCBE2" w14:textId="2ECF66FC" w:rsidR="00A424F7" w:rsidRPr="006C3622" w:rsidRDefault="002A0A41" w:rsidP="00A424F7">
      <w:pPr>
        <w:pStyle w:val="Heading2"/>
        <w:rPr>
          <w:rFonts w:ascii="Calibri" w:hAnsi="Calibri" w:cs="Calibri"/>
        </w:rPr>
      </w:pPr>
      <w:bookmarkStart w:id="2" w:name="_Toc195260406"/>
      <w:r w:rsidRPr="006C3622">
        <w:rPr>
          <w:rFonts w:ascii="Calibri" w:hAnsi="Calibri" w:cs="Calibri"/>
        </w:rPr>
        <w:t>INTRO</w:t>
      </w:r>
      <w:bookmarkEnd w:id="2"/>
    </w:p>
    <w:p w14:paraId="790305DC" w14:textId="77777777" w:rsidR="002A0A41" w:rsidRPr="006C3622" w:rsidRDefault="002A0A41" w:rsidP="002A0A41">
      <w:pPr>
        <w:rPr>
          <w:rFonts w:ascii="Calibri" w:hAnsi="Calibri" w:cs="Calibri"/>
        </w:rPr>
      </w:pPr>
    </w:p>
    <w:p w14:paraId="788AFB9B" w14:textId="5E6D1488" w:rsidR="002A0A41" w:rsidRPr="006C3622" w:rsidRDefault="002A0A41" w:rsidP="002A0A41">
      <w:pPr>
        <w:pStyle w:val="Heading2"/>
        <w:rPr>
          <w:rFonts w:ascii="Calibri" w:hAnsi="Calibri" w:cs="Calibri"/>
        </w:rPr>
      </w:pPr>
      <w:bookmarkStart w:id="3" w:name="_Toc195260407"/>
      <w:r w:rsidRPr="006C3622">
        <w:rPr>
          <w:rFonts w:ascii="Calibri" w:hAnsi="Calibri" w:cs="Calibri"/>
        </w:rPr>
        <w:t xml:space="preserve">WHY YOU SHOULD LEARN </w:t>
      </w:r>
      <w:r w:rsidR="00C2672A" w:rsidRPr="006C3622">
        <w:rPr>
          <w:rFonts w:ascii="Calibri" w:hAnsi="Calibri" w:cs="Calibri"/>
        </w:rPr>
        <w:t>T-SQL</w:t>
      </w:r>
      <w:bookmarkEnd w:id="3"/>
    </w:p>
    <w:p w14:paraId="42DECDD3" w14:textId="7770E2EE" w:rsidR="002A0A41" w:rsidRPr="006C3622" w:rsidRDefault="0056038C" w:rsidP="002A0A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should learn SQL </w:t>
      </w:r>
      <w:r w:rsidR="00B04022">
        <w:rPr>
          <w:rFonts w:ascii="Calibri" w:hAnsi="Calibri" w:cs="Calibri"/>
        </w:rPr>
        <w:t>because it is the standard language for managing and manipulating databases.</w:t>
      </w:r>
    </w:p>
    <w:p w14:paraId="6AD4102F" w14:textId="77777777" w:rsidR="00A424F7" w:rsidRPr="006C3622" w:rsidRDefault="00A424F7" w:rsidP="00A424F7">
      <w:pPr>
        <w:rPr>
          <w:rFonts w:ascii="Calibri" w:hAnsi="Calibri" w:cs="Calibri"/>
        </w:rPr>
      </w:pPr>
    </w:p>
    <w:p w14:paraId="4828E7D1" w14:textId="04F87BB4" w:rsidR="002B79E4" w:rsidRPr="006C3622" w:rsidRDefault="00C2672A" w:rsidP="002B79E4">
      <w:pPr>
        <w:pStyle w:val="Heading1"/>
        <w:rPr>
          <w:rFonts w:ascii="Calibri" w:hAnsi="Calibri" w:cs="Calibri"/>
        </w:rPr>
      </w:pPr>
      <w:bookmarkStart w:id="4" w:name="_Toc195260408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Overview</w:t>
      </w:r>
      <w:bookmarkEnd w:id="4"/>
    </w:p>
    <w:p w14:paraId="00A8A357" w14:textId="79C533CD" w:rsidR="002B79E4" w:rsidRPr="006C3622" w:rsidRDefault="00C2672A" w:rsidP="002B79E4">
      <w:pPr>
        <w:pStyle w:val="Heading2"/>
        <w:rPr>
          <w:rFonts w:ascii="Calibri" w:hAnsi="Calibri" w:cs="Calibri"/>
        </w:rPr>
      </w:pPr>
      <w:bookmarkStart w:id="5" w:name="_Toc195260409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FOR DEMOS</w:t>
      </w:r>
      <w:bookmarkEnd w:id="5"/>
    </w:p>
    <w:p w14:paraId="242963F2" w14:textId="45D730B8" w:rsidR="002B79E4" w:rsidRPr="006C3622" w:rsidRDefault="002B79E4" w:rsidP="002B79E4">
      <w:pPr>
        <w:rPr>
          <w:rFonts w:ascii="Calibri" w:hAnsi="Calibri" w:cs="Calibri"/>
        </w:rPr>
      </w:pPr>
      <w:r w:rsidRPr="006C3622">
        <w:rPr>
          <w:rFonts w:ascii="Calibri" w:hAnsi="Calibri" w:cs="Calibri"/>
        </w:rPr>
        <w:t>European Top Leagues</w:t>
      </w:r>
    </w:p>
    <w:p w14:paraId="329267FC" w14:textId="77777777" w:rsidR="002B79E4" w:rsidRPr="006C3622" w:rsidRDefault="002B79E4" w:rsidP="002B79E4">
      <w:pPr>
        <w:rPr>
          <w:rFonts w:ascii="Calibri" w:hAnsi="Calibri" w:cs="Calibri"/>
          <w:vanish/>
        </w:rPr>
      </w:pPr>
    </w:p>
    <w:p w14:paraId="239D9AEE" w14:textId="36F1604D" w:rsidR="002B79E4" w:rsidRPr="006C3622" w:rsidRDefault="00C2672A" w:rsidP="002B79E4">
      <w:pPr>
        <w:pStyle w:val="Heading2"/>
        <w:rPr>
          <w:rFonts w:ascii="Calibri" w:hAnsi="Calibri" w:cs="Calibri"/>
        </w:rPr>
      </w:pPr>
      <w:bookmarkStart w:id="6" w:name="_Toc195260410"/>
      <w:r w:rsidRPr="006C3622">
        <w:rPr>
          <w:rFonts w:ascii="Calibri" w:hAnsi="Calibri" w:cs="Calibri"/>
        </w:rPr>
        <w:t>T-SQL</w:t>
      </w:r>
      <w:r w:rsidR="002B79E4" w:rsidRPr="006C3622">
        <w:rPr>
          <w:rFonts w:ascii="Calibri" w:hAnsi="Calibri" w:cs="Calibri"/>
        </w:rPr>
        <w:t xml:space="preserve"> Server DATABASE DIAGRAMS</w:t>
      </w:r>
      <w:bookmarkEnd w:id="6"/>
    </w:p>
    <w:p w14:paraId="0E94E1D7" w14:textId="77777777" w:rsidR="002B79E4" w:rsidRPr="006C3622" w:rsidRDefault="002B79E4" w:rsidP="002B79E4">
      <w:pPr>
        <w:rPr>
          <w:rFonts w:ascii="Calibri" w:hAnsi="Calibri" w:cs="Calibri"/>
        </w:rPr>
      </w:pPr>
    </w:p>
    <w:p w14:paraId="4255FB6D" w14:textId="0411A7A8" w:rsidR="005B6543" w:rsidRPr="006C3622" w:rsidRDefault="005B6543" w:rsidP="005B6543">
      <w:pPr>
        <w:pStyle w:val="Heading2"/>
        <w:rPr>
          <w:rFonts w:ascii="Calibri" w:hAnsi="Calibri" w:cs="Calibri"/>
        </w:rPr>
      </w:pPr>
      <w:bookmarkStart w:id="7" w:name="_Toc195260411"/>
      <w:r>
        <w:rPr>
          <w:rFonts w:ascii="Calibri" w:hAnsi="Calibri" w:cs="Calibri"/>
        </w:rPr>
        <w:t>T-SQL Supporting Queries</w:t>
      </w:r>
      <w:bookmarkEnd w:id="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B6E74" w:rsidRPr="006C3622" w14:paraId="6372634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C3CCC32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B6E74" w:rsidRPr="006C3622" w14:paraId="4BBDA26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D2C71C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70F928BC" w14:textId="12C2AFE4" w:rsidR="003B787A" w:rsidRDefault="003B787A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--Used to select all data from every column and row from a specific table in the EuroLeagues database.</w:t>
            </w:r>
          </w:p>
          <w:p w14:paraId="5D14B880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EF6FA1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3E60ECA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BD236B9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8A1ACC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F32B171" w14:textId="77777777" w:rsidR="0036319C" w:rsidRDefault="0036319C" w:rsidP="0036319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F970B9" w14:textId="16CE11C6" w:rsidR="00FB6E74" w:rsidRPr="006C3622" w:rsidRDefault="0036319C" w:rsidP="0036319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26613B2" w14:textId="4009A7E5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0E46C3" w14:textId="77777777" w:rsidR="00FB6E74" w:rsidRPr="006C3622" w:rsidRDefault="00FB6E74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6319C" w:rsidRPr="006C3622" w14:paraId="6621092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BE87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--Check the data types of all columns in the different tables stored in the EuroLeagues database.</w:t>
            </w:r>
          </w:p>
          <w:p w14:paraId="52A22AEB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--Replace the TABLE_NAME string with the table that is needed for check.</w:t>
            </w:r>
          </w:p>
          <w:p w14:paraId="325565B8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112C1059" w14:textId="77777777" w:rsidR="00107153" w:rsidRDefault="00107153" w:rsidP="0010715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3B7DBC59" w14:textId="77777777" w:rsidR="0036319C" w:rsidRDefault="00107153" w:rsidP="00107153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'team'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7F67CDE" w14:textId="627BEB44" w:rsidR="00107153" w:rsidRPr="006C3622" w:rsidRDefault="00107153" w:rsidP="0010715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07153" w:rsidRPr="006C3622" w14:paraId="671BE48A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2E2852D" w14:textId="238201EC" w:rsidR="00107153" w:rsidRDefault="008D114B" w:rsidP="0010715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8D114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D908091" wp14:editId="3BA11F9B">
                  <wp:extent cx="3829584" cy="1095528"/>
                  <wp:effectExtent l="0" t="0" r="0" b="9525"/>
                  <wp:docPr id="138892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215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12F5" w14:textId="77777777" w:rsidR="002B79E4" w:rsidRPr="006C3622" w:rsidRDefault="002B79E4" w:rsidP="00A424F7">
      <w:pPr>
        <w:rPr>
          <w:rFonts w:ascii="Calibri" w:hAnsi="Calibri" w:cs="Calibri"/>
        </w:rPr>
      </w:pPr>
    </w:p>
    <w:p w14:paraId="3C7F9937" w14:textId="0AC3A067" w:rsidR="00C2672A" w:rsidRPr="006C3622" w:rsidRDefault="00C2672A" w:rsidP="00C2672A">
      <w:pPr>
        <w:pStyle w:val="Heading1"/>
        <w:rPr>
          <w:rFonts w:ascii="Calibri" w:hAnsi="Calibri" w:cs="Calibri"/>
        </w:rPr>
      </w:pPr>
      <w:bookmarkStart w:id="8" w:name="_Toc195260412"/>
      <w:r w:rsidRPr="006C3622">
        <w:rPr>
          <w:rFonts w:ascii="Calibri" w:hAnsi="Calibri" w:cs="Calibri"/>
        </w:rPr>
        <w:t xml:space="preserve">T-SQL </w:t>
      </w:r>
      <w:r w:rsidR="009D0040" w:rsidRPr="006C3622">
        <w:rPr>
          <w:rFonts w:ascii="Calibri" w:hAnsi="Calibri" w:cs="Calibri"/>
        </w:rPr>
        <w:t>Part One: SQL Server Coding Basics</w:t>
      </w:r>
      <w:r w:rsidR="00FF2797" w:rsidRPr="006C3622">
        <w:rPr>
          <w:rFonts w:ascii="Calibri" w:hAnsi="Calibri" w:cs="Calibri"/>
        </w:rPr>
        <w:t xml:space="preserve"> (T</w:t>
      </w:r>
      <w:r w:rsidR="00352711" w:rsidRPr="006C3622">
        <w:rPr>
          <w:rFonts w:ascii="Calibri" w:hAnsi="Calibri" w:cs="Calibri"/>
        </w:rPr>
        <w:t>-SQL03 to TSQL08)</w:t>
      </w:r>
      <w:bookmarkEnd w:id="8"/>
    </w:p>
    <w:p w14:paraId="0E430766" w14:textId="3E352F7B" w:rsidR="00C2672A" w:rsidRPr="006C3622" w:rsidRDefault="00C2672A" w:rsidP="00A424F7">
      <w:pPr>
        <w:rPr>
          <w:rFonts w:ascii="Calibri" w:hAnsi="Calibri" w:cs="Calibri"/>
        </w:rPr>
      </w:pPr>
    </w:p>
    <w:p w14:paraId="1032623B" w14:textId="6565C972" w:rsidR="005B5C12" w:rsidRPr="006C3622" w:rsidRDefault="00FF2797" w:rsidP="005B5C12">
      <w:pPr>
        <w:pStyle w:val="Heading2"/>
        <w:rPr>
          <w:rFonts w:ascii="Calibri" w:hAnsi="Calibri" w:cs="Calibri"/>
        </w:rPr>
      </w:pPr>
      <w:bookmarkStart w:id="9" w:name="_Toc195260413"/>
      <w:r w:rsidRPr="006C3622">
        <w:rPr>
          <w:rFonts w:ascii="Calibri" w:hAnsi="Calibri" w:cs="Calibri"/>
        </w:rPr>
        <w:t xml:space="preserve">MODULE 3: </w:t>
      </w:r>
      <w:r w:rsidR="00373E69" w:rsidRPr="006C3622">
        <w:rPr>
          <w:rFonts w:ascii="Calibri" w:hAnsi="Calibri" w:cs="Calibri"/>
        </w:rPr>
        <w:t>Writing SELECT Queries with single table</w:t>
      </w:r>
      <w:bookmarkEnd w:id="9"/>
    </w:p>
    <w:p w14:paraId="161073AD" w14:textId="527FDEE7" w:rsidR="005B5C12" w:rsidRPr="006C3622" w:rsidRDefault="005B5C12" w:rsidP="00373E69">
      <w:pPr>
        <w:pStyle w:val="Heading3"/>
        <w:rPr>
          <w:rFonts w:ascii="Calibri" w:hAnsi="Calibri" w:cs="Calibri"/>
        </w:rPr>
      </w:pPr>
    </w:p>
    <w:p w14:paraId="403EDD56" w14:textId="7283E0A5" w:rsidR="002C3ADC" w:rsidRDefault="00E97F29" w:rsidP="00A845C3">
      <w:pPr>
        <w:pStyle w:val="Heading3"/>
        <w:rPr>
          <w:rFonts w:ascii="Calibri" w:hAnsi="Calibri" w:cs="Calibri"/>
        </w:rPr>
      </w:pPr>
      <w:bookmarkStart w:id="10" w:name="_Toc195260414"/>
      <w:r w:rsidRPr="006C3622">
        <w:rPr>
          <w:rFonts w:ascii="Calibri" w:hAnsi="Calibri" w:cs="Calibri"/>
        </w:rPr>
        <w:t>DEMO 1: Writing Simple SELECT query</w:t>
      </w:r>
      <w:bookmarkEnd w:id="10"/>
    </w:p>
    <w:p w14:paraId="58461729" w14:textId="338EC44B" w:rsidR="003C5ED7" w:rsidRPr="003C5ED7" w:rsidRDefault="003C5ED7" w:rsidP="003C5ED7">
      <w:pPr>
        <w:rPr>
          <w:rFonts w:ascii="Calibri" w:hAnsi="Calibri" w:cs="Calibri"/>
        </w:rPr>
      </w:pPr>
      <w:r w:rsidRPr="003C5ED7">
        <w:rPr>
          <w:rFonts w:ascii="Calibri" w:hAnsi="Calibri" w:cs="Calibri"/>
        </w:rPr>
        <w:t>Two Examples per Demo</w:t>
      </w:r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F5C67" w:rsidRPr="006C3622" w14:paraId="71910C00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480E8F02" w14:textId="5E8ECC21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</w:t>
            </w:r>
            <w:r w:rsidR="002C3ADC"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L Demo Code Evidence/Results in SSMS</w:t>
            </w:r>
          </w:p>
        </w:tc>
      </w:tr>
      <w:tr w:rsidR="00FF5C67" w:rsidRPr="006C3622" w14:paraId="173A3562" w14:textId="77777777" w:rsidTr="00832E55">
        <w:tc>
          <w:tcPr>
            <w:tcW w:w="8926" w:type="dxa"/>
            <w:shd w:val="clear" w:color="auto" w:fill="FEF0CD" w:themeFill="accent3" w:themeFillTint="33"/>
          </w:tcPr>
          <w:p w14:paraId="554E24E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USE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</w:t>
            </w:r>
          </w:p>
          <w:p w14:paraId="31EBA39E" w14:textId="77777777" w:rsidR="00041111" w:rsidRPr="00254065" w:rsidRDefault="00041111" w:rsidP="00041111">
            <w:pPr>
              <w:adjustRightInd w:val="0"/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ALTER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AUTHORIZATION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ON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DATABASE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::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EuroLeagues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TO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sa</w:t>
            </w:r>
          </w:p>
          <w:p w14:paraId="17D26F05" w14:textId="37F0A01E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GO</w:t>
            </w:r>
          </w:p>
          <w:p w14:paraId="7EF9C7A3" w14:textId="14D704D5" w:rsidR="00FF5C67" w:rsidRDefault="00FF5C67" w:rsidP="00707147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</w:p>
          <w:p w14:paraId="05E89503" w14:textId="77777777" w:rsidR="00BF6222" w:rsidRDefault="00BF6222" w:rsidP="00BF622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--SELECT * queries from the different tables in the EuroLeagues database.</w:t>
            </w:r>
          </w:p>
          <w:p w14:paraId="48C3435A" w14:textId="46A95607" w:rsidR="007B1D73" w:rsidRPr="00254065" w:rsidRDefault="00BF6222" w:rsidP="00BF6222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Used to select all data from every column and row from a specific table in the EuroLeagues database.</w:t>
            </w:r>
          </w:p>
          <w:p w14:paraId="4F6CBA97" w14:textId="2829D818" w:rsidR="00FF5C67" w:rsidRPr="00254065" w:rsidRDefault="00041111" w:rsidP="00041111">
            <w:pPr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</w:pP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SELECT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*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4065">
              <w:rPr>
                <w:rFonts w:ascii="Consolas" w:hAnsi="Consolas" w:cs="Calibri"/>
                <w:color w:val="0000FF"/>
                <w:sz w:val="19"/>
                <w:szCs w:val="19"/>
                <w:lang w:val="en-GB"/>
              </w:rPr>
              <w:t>FROM</w:t>
            </w:r>
            <w:r w:rsidRPr="00254065">
              <w:rPr>
                <w:rFonts w:ascii="Consolas" w:hAnsi="Consolas" w:cs="Calibri"/>
                <w:color w:val="000000"/>
                <w:sz w:val="19"/>
                <w:szCs w:val="19"/>
                <w:lang w:val="en-GB"/>
              </w:rPr>
              <w:t xml:space="preserve"> league</w:t>
            </w:r>
            <w:r w:rsidRPr="00254065">
              <w:rPr>
                <w:rFonts w:ascii="Consolas" w:hAnsi="Consolas" w:cs="Calibri"/>
                <w:color w:val="808080"/>
                <w:sz w:val="19"/>
                <w:szCs w:val="19"/>
                <w:lang w:val="en-GB"/>
              </w:rPr>
              <w:t>;</w:t>
            </w:r>
          </w:p>
          <w:p w14:paraId="4838BF2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0AEA1A" w14:textId="5981887B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1C3CF98" w14:textId="667EA4C1" w:rsidR="00FF5C67" w:rsidRPr="006C3622" w:rsidRDefault="00162433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62433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3835B9A" wp14:editId="015DF479">
                  <wp:extent cx="2705478" cy="2200582"/>
                  <wp:effectExtent l="0" t="0" r="0" b="9525"/>
                  <wp:docPr id="1007333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6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FE67D" w14:textId="77777777" w:rsidR="00FF5C67" w:rsidRPr="006C3622" w:rsidRDefault="00FF5C67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766456" w:rsidRPr="006C3622" w14:paraId="3CF29F43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7D367CB5" w14:textId="77777777" w:rsidR="00F21984" w:rsidRPr="006C3622" w:rsidRDefault="00F21984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EAD6F40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table.</w:t>
            </w:r>
          </w:p>
          <w:p w14:paraId="711249FD" w14:textId="77777777" w:rsidR="00B9086D" w:rsidRDefault="00B9086D" w:rsidP="00B9086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Simple SELECT query that creates a calculated column, calling the sum function on the home_team_goal and away_team_goal columns.</w:t>
            </w:r>
          </w:p>
          <w:p w14:paraId="4B5CC9B8" w14:textId="37F5F059" w:rsidR="00254065" w:rsidRDefault="00254065" w:rsidP="00B9086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186D0327" w14:textId="77777777" w:rsidR="00254065" w:rsidRDefault="00254065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9F16668" w14:textId="63095935" w:rsidR="00BF6222" w:rsidRPr="00BF6222" w:rsidRDefault="00BF6222" w:rsidP="00254065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</w:p>
        </w:tc>
      </w:tr>
      <w:tr w:rsidR="00766456" w:rsidRPr="006C3622" w14:paraId="0B60D02B" w14:textId="77777777" w:rsidTr="00000D15">
        <w:tblPrEx>
          <w:shd w:val="clear" w:color="auto" w:fill="auto"/>
        </w:tblPrEx>
        <w:tc>
          <w:tcPr>
            <w:tcW w:w="8926" w:type="dxa"/>
            <w:shd w:val="clear" w:color="auto" w:fill="FEF0CD" w:themeFill="accent3" w:themeFillTint="33"/>
          </w:tcPr>
          <w:p w14:paraId="42D4B45E" w14:textId="27281340" w:rsidR="00766456" w:rsidRPr="006C3622" w:rsidRDefault="00766456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</w:p>
          <w:p w14:paraId="7E519342" w14:textId="6E257B24" w:rsidR="00766456" w:rsidRPr="006C3622" w:rsidRDefault="001879DB" w:rsidP="00707147">
            <w:pPr>
              <w:rPr>
                <w:rFonts w:ascii="Calibri" w:hAnsi="Calibri" w:cs="Calibri"/>
                <w:color w:val="808080"/>
                <w:sz w:val="19"/>
                <w:szCs w:val="19"/>
                <w:lang w:val="en-GB"/>
              </w:rPr>
            </w:pPr>
            <w:r w:rsidRPr="001879DB">
              <w:rPr>
                <w:rFonts w:ascii="Calibri" w:hAnsi="Calibri" w:cs="Calibri"/>
                <w:noProof/>
                <w:color w:val="808080"/>
                <w:sz w:val="19"/>
                <w:szCs w:val="19"/>
                <w:lang w:val="en-GB"/>
              </w:rPr>
              <w:drawing>
                <wp:inline distT="0" distB="0" distL="0" distR="0" wp14:anchorId="2EF20D3D" wp14:editId="16F2AC10">
                  <wp:extent cx="1305107" cy="390580"/>
                  <wp:effectExtent l="0" t="0" r="0" b="9525"/>
                  <wp:docPr id="428475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753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B3E12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AD8EC03" w14:textId="455D4B8C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EE32721" w14:textId="77777777" w:rsidR="00766456" w:rsidRPr="006C3622" w:rsidRDefault="00766456" w:rsidP="0070714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A2DFAC7" w14:textId="77777777" w:rsidR="006F6446" w:rsidRPr="006C3622" w:rsidRDefault="006F6446" w:rsidP="006F6446">
      <w:pPr>
        <w:rPr>
          <w:rFonts w:ascii="Calibri" w:hAnsi="Calibri" w:cs="Calibri"/>
        </w:rPr>
      </w:pPr>
    </w:p>
    <w:p w14:paraId="7352E0B4" w14:textId="77777777" w:rsidR="006F6446" w:rsidRPr="006C3622" w:rsidRDefault="006F6446" w:rsidP="006F6446">
      <w:pPr>
        <w:rPr>
          <w:rFonts w:ascii="Calibri" w:hAnsi="Calibri" w:cs="Calibri"/>
        </w:rPr>
      </w:pPr>
    </w:p>
    <w:p w14:paraId="73C86FDA" w14:textId="773C1027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1" w:name="_Toc195260415"/>
      <w:r w:rsidRPr="006C3622">
        <w:rPr>
          <w:rFonts w:ascii="Calibri" w:hAnsi="Calibri" w:cs="Calibri"/>
        </w:rPr>
        <w:t>DEMO 2: Eliminating Duplicates with DISTINCT</w:t>
      </w:r>
      <w:bookmarkEnd w:id="1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386C" w:rsidRPr="006C3622" w14:paraId="02DC6A3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0A97F69C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386C" w:rsidRPr="006C3622" w14:paraId="0EA7CAF3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DC05132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Eliminate duplicate seasons from the EuroLeagues.match table and order them from earliest to latest.</w:t>
            </w:r>
          </w:p>
          <w:p w14:paraId="15F7BA24" w14:textId="77777777" w:rsidR="000F19F1" w:rsidRDefault="000F19F1" w:rsidP="000F19F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--Explanation: This query uses a subquery and casts the season as a varchar type (it was initially stored as a text value), so that it can work directly with functions like LEFT().</w:t>
            </w:r>
          </w:p>
          <w:p w14:paraId="405FB408" w14:textId="5BACBBC9" w:rsidR="003C386C" w:rsidRPr="006C3622" w:rsidRDefault="000F19F1" w:rsidP="000F19F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--It extracts the starting years of the seasons (the first four characters), casts them to an int and orders them.</w:t>
            </w:r>
          </w:p>
          <w:p w14:paraId="1C86D69A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7BE39D6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661A2885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49167D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9493756" w14:textId="77777777" w:rsidR="0003451E" w:rsidRDefault="0003451E" w:rsidP="0003451E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328A6642" w14:textId="78DCB9BA" w:rsidR="003C386C" w:rsidRPr="006C3622" w:rsidRDefault="0003451E" w:rsidP="0003451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(LEFT(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0281B32B" w14:textId="6E7F558A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4C32D25" w14:textId="77777777" w:rsidR="003C386C" w:rsidRPr="006C3622" w:rsidRDefault="003C386C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03451E" w:rsidRPr="006C3622" w14:paraId="5DA50ED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259C2FAB" w14:textId="77777777" w:rsidR="0003451E" w:rsidRDefault="002E4F9D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Result of the subquery:</w:t>
            </w:r>
          </w:p>
          <w:p w14:paraId="133984C7" w14:textId="77777777" w:rsidR="002E4F9D" w:rsidRDefault="002E4F9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CEA5CFE" w14:textId="77777777" w:rsidR="002E4F9D" w:rsidRDefault="002E4F9D" w:rsidP="002E4F9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</w:p>
          <w:p w14:paraId="1E3578F4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2F1B9CBE" w14:textId="77777777" w:rsidR="002E4F9D" w:rsidRDefault="002E4F9D" w:rsidP="002E4F9D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</w:p>
          <w:p w14:paraId="4E9C4F8F" w14:textId="46C6FA63" w:rsidR="005F33A6" w:rsidRPr="006C3622" w:rsidRDefault="005F33A6" w:rsidP="002E4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F33A6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5A80931C" wp14:editId="11988FA3">
                  <wp:extent cx="971686" cy="1629002"/>
                  <wp:effectExtent l="0" t="0" r="0" b="0"/>
                  <wp:docPr id="35650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5044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A6" w:rsidRPr="006C3622" w14:paraId="235A801E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38D1439" w14:textId="701E8D00" w:rsidR="005F33A6" w:rsidRDefault="005F33A6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lastRenderedPageBreak/>
              <w:t>Result of the entire query:</w:t>
            </w:r>
          </w:p>
          <w:p w14:paraId="1EBF1377" w14:textId="62E56821" w:rsidR="005F33A6" w:rsidRDefault="00221D6C" w:rsidP="002D150E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221D6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5D89567" wp14:editId="30E85AF9">
                  <wp:extent cx="971686" cy="1629002"/>
                  <wp:effectExtent l="0" t="0" r="0" b="0"/>
                  <wp:docPr id="114880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63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27C" w:rsidRPr="006C3622" w14:paraId="61A9C291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7CD4009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unique player names from the EuroLeagues.player table and stores them in a column called 'AllPlayerNames'.</w:t>
            </w:r>
          </w:p>
          <w:p w14:paraId="381E5D15" w14:textId="77777777" w:rsidR="006C19CC" w:rsidRDefault="006C19CC" w:rsidP="006C19C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AllPlayerNames</w:t>
            </w:r>
          </w:p>
          <w:p w14:paraId="7C808B31" w14:textId="77777777" w:rsidR="0033727C" w:rsidRDefault="006C19CC" w:rsidP="006C19CC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612FE12" w14:textId="7FE5B0DD" w:rsidR="006C19CC" w:rsidRPr="00B20CE2" w:rsidRDefault="006C19CC" w:rsidP="006C19C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6C19CC" w:rsidRPr="006C3622" w14:paraId="41476AD4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6FE5268" w14:textId="77777777" w:rsidR="006C19CC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15079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2223A5F9" wp14:editId="7C462FBE">
                  <wp:extent cx="1055802" cy="3662987"/>
                  <wp:effectExtent l="0" t="0" r="0" b="0"/>
                  <wp:docPr id="546118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180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24" cy="371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7A450" w14:textId="3A5133AD" w:rsidR="00150790" w:rsidRDefault="00150790" w:rsidP="006C19C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...</w:t>
            </w:r>
          </w:p>
        </w:tc>
      </w:tr>
    </w:tbl>
    <w:p w14:paraId="152F4C8C" w14:textId="77777777" w:rsidR="006F6446" w:rsidRPr="006C3622" w:rsidRDefault="006F6446" w:rsidP="006F6446">
      <w:pPr>
        <w:rPr>
          <w:rFonts w:ascii="Calibri" w:hAnsi="Calibri" w:cs="Calibri"/>
        </w:rPr>
      </w:pPr>
    </w:p>
    <w:p w14:paraId="69943FA2" w14:textId="6F6AB736" w:rsidR="006F6446" w:rsidRPr="006C3622" w:rsidRDefault="006F6446" w:rsidP="006F6446">
      <w:pPr>
        <w:pStyle w:val="Heading3"/>
        <w:rPr>
          <w:rFonts w:ascii="Calibri" w:hAnsi="Calibri" w:cs="Calibri"/>
        </w:rPr>
      </w:pPr>
      <w:bookmarkStart w:id="12" w:name="_Toc195260416"/>
      <w:r w:rsidRPr="006C3622">
        <w:rPr>
          <w:rFonts w:ascii="Calibri" w:hAnsi="Calibri" w:cs="Calibri"/>
        </w:rPr>
        <w:lastRenderedPageBreak/>
        <w:t>DEMO 3: Using Column and Table Aliases</w:t>
      </w:r>
      <w:bookmarkEnd w:id="1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3C7861" w:rsidRPr="006C3622" w14:paraId="5CF995D5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547D10C7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3C7861" w:rsidRPr="006C3622" w14:paraId="5F18B568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1F1DA6A6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A3 Query Three</w:t>
            </w:r>
          </w:p>
          <w:p w14:paraId="4F8F03CC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C918C9D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total number of goals scored from the EuroLeagues.match table and assign the column the 'TotalGoalsScored' alias.</w:t>
            </w:r>
          </w:p>
          <w:p w14:paraId="36CC4544" w14:textId="77777777" w:rsidR="002647FB" w:rsidRDefault="002647FB" w:rsidP="002647F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TotalGoalsScored</w:t>
            </w:r>
          </w:p>
          <w:p w14:paraId="460E25C7" w14:textId="558A2090" w:rsidR="003C7861" w:rsidRPr="006C3622" w:rsidRDefault="002647FB" w:rsidP="002647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7CC2E4B" w14:textId="77777777" w:rsidR="003C7861" w:rsidRPr="006C3622" w:rsidRDefault="003C7861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3C7861" w:rsidRPr="006C3622" w14:paraId="01D55FEF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3EEF6A7F" w14:textId="7036EB89" w:rsidR="003C7861" w:rsidRPr="006C3622" w:rsidRDefault="00CE1E1D" w:rsidP="002D150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1E1D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F6CF60" wp14:editId="687E38DD">
                  <wp:extent cx="1286054" cy="342948"/>
                  <wp:effectExtent l="0" t="0" r="0" b="0"/>
                  <wp:docPr id="158029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906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50" w:rsidRPr="006C3622" w14:paraId="3186C612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FFDA650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70E23934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3: Using Column and Table Aliases Lesson</w:t>
            </w:r>
          </w:p>
          <w:p w14:paraId="31B980B2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columns from the EuroLeagues.team table using the alias 'MiddlesbroughFCInfo', where the team_long_name is Middlesbrough.</w:t>
            </w:r>
          </w:p>
          <w:p w14:paraId="348AE96F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502A06B7" w14:textId="77777777" w:rsidR="00210341" w:rsidRDefault="00210341" w:rsidP="0021034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MiddlesbroughFCInfo</w:t>
            </w:r>
          </w:p>
          <w:p w14:paraId="5BE99109" w14:textId="77777777" w:rsidR="00644B50" w:rsidRDefault="00210341" w:rsidP="00210341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1666D95" w14:textId="77506794" w:rsidR="00210341" w:rsidRPr="00CE1E1D" w:rsidRDefault="00210341" w:rsidP="00210341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484293" w:rsidRPr="006C3622" w14:paraId="37110456" w14:textId="77777777" w:rsidTr="002D150E">
        <w:tc>
          <w:tcPr>
            <w:tcW w:w="8926" w:type="dxa"/>
            <w:shd w:val="clear" w:color="auto" w:fill="FEF0CD" w:themeFill="accent3" w:themeFillTint="33"/>
          </w:tcPr>
          <w:p w14:paraId="6E1F0508" w14:textId="7FF2AEC7" w:rsidR="00484293" w:rsidRDefault="00484293" w:rsidP="0021034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8429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C280547" wp14:editId="465F275F">
                  <wp:extent cx="4153480" cy="362001"/>
                  <wp:effectExtent l="0" t="0" r="0" b="0"/>
                  <wp:docPr id="128980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02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A575" w14:textId="77777777" w:rsidR="006F6446" w:rsidRPr="006C3622" w:rsidRDefault="006F6446" w:rsidP="006F6446">
      <w:pPr>
        <w:rPr>
          <w:rFonts w:ascii="Calibri" w:hAnsi="Calibri" w:cs="Calibri"/>
        </w:rPr>
      </w:pPr>
    </w:p>
    <w:p w14:paraId="090ED4D7" w14:textId="07211EA4" w:rsidR="006F6446" w:rsidRDefault="006F6446" w:rsidP="006F6446">
      <w:pPr>
        <w:pStyle w:val="Heading3"/>
        <w:rPr>
          <w:rFonts w:ascii="Calibri" w:hAnsi="Calibri" w:cs="Calibri"/>
        </w:rPr>
      </w:pPr>
      <w:bookmarkStart w:id="13" w:name="_Toc195260417"/>
      <w:r w:rsidRPr="006C3622">
        <w:rPr>
          <w:rFonts w:ascii="Calibri" w:hAnsi="Calibri" w:cs="Calibri"/>
        </w:rPr>
        <w:t>DEMO 4: Writing SIMPLE Case Expressions</w:t>
      </w:r>
      <w:bookmarkEnd w:id="1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3331F" w:rsidRPr="006C3622" w14:paraId="50A99F3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2807DCAD" w14:textId="77777777" w:rsidR="00B3331F" w:rsidRPr="006C3622" w:rsidRDefault="00B3331F" w:rsidP="008C26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3331F" w:rsidRPr="006C3622" w14:paraId="221485D7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037AAB61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140D6203" w14:textId="77777777" w:rsidR="00935603" w:rsidRDefault="00935603" w:rsidP="00935603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56703462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One</w:t>
            </w:r>
          </w:p>
          <w:p w14:paraId="299687D1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0EE52C34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Categorise countries by league tier.</w:t>
            </w:r>
          </w:p>
          <w:p w14:paraId="08DD811D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name of the countries is casted as a varchar so that it can work directly with functions.</w:t>
            </w:r>
          </w:p>
          <w:p w14:paraId="34AEEE2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5F440D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766841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'England'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'Spain'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'France'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'Germany'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'Italy'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'Top 5 League'</w:t>
            </w:r>
          </w:p>
          <w:p w14:paraId="18ACBEA7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'Not in Top 5'</w:t>
            </w:r>
          </w:p>
          <w:p w14:paraId="361ACBAF" w14:textId="77777777" w:rsidR="00D54F3B" w:rsidRDefault="00D54F3B" w:rsidP="00D54F3B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League_Tier</w:t>
            </w:r>
          </w:p>
          <w:p w14:paraId="01F15347" w14:textId="3D04C933" w:rsidR="00935603" w:rsidRPr="006C3622" w:rsidRDefault="00D54F3B" w:rsidP="00D54F3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  <w:tr w:rsidR="00935603" w:rsidRPr="006C3622" w14:paraId="4A2B0D7F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7F35B343" w14:textId="43199981" w:rsidR="00935603" w:rsidRDefault="00D54F3B" w:rsidP="00935603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54F3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822C68D" wp14:editId="7927DD25">
                  <wp:extent cx="1914792" cy="2172003"/>
                  <wp:effectExtent l="0" t="0" r="9525" b="0"/>
                  <wp:docPr id="201185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856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87" w:rsidRPr="006C3622" w14:paraId="285FA1E6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33B47F36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A4 Query Two</w:t>
            </w:r>
          </w:p>
          <w:p w14:paraId="2E80FC2E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Writing Simple CASE expressions</w:t>
            </w:r>
          </w:p>
          <w:p w14:paraId="25574814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Determine the result of a match using the match table.</w:t>
            </w:r>
          </w:p>
          <w:p w14:paraId="2074F92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2878830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CASE</w:t>
            </w:r>
          </w:p>
          <w:p w14:paraId="648081A9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'Home Team Won'</w:t>
            </w:r>
          </w:p>
          <w:p w14:paraId="30FB23A3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home_team_goal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away_team_goal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'Away Team Won'</w:t>
            </w:r>
          </w:p>
          <w:p w14:paraId="2D92E5A1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'Draw'</w:t>
            </w:r>
          </w:p>
          <w:p w14:paraId="77801AEA" w14:textId="77777777" w:rsidR="00446F79" w:rsidRDefault="00446F79" w:rsidP="00446F7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</w:t>
            </w:r>
          </w:p>
          <w:p w14:paraId="2DDF13CD" w14:textId="77777777" w:rsidR="00266987" w:rsidRDefault="00446F79" w:rsidP="00446F79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DE80048" w14:textId="08958383" w:rsidR="00446F79" w:rsidRPr="00D54F3B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446F79" w:rsidRPr="006C3622" w14:paraId="456C95B4" w14:textId="77777777" w:rsidTr="008C269D">
        <w:tc>
          <w:tcPr>
            <w:tcW w:w="8926" w:type="dxa"/>
            <w:shd w:val="clear" w:color="auto" w:fill="FEF0CD" w:themeFill="accent3" w:themeFillTint="33"/>
          </w:tcPr>
          <w:p w14:paraId="53DFA292" w14:textId="1D85F4AC" w:rsidR="00446F79" w:rsidRDefault="00446F79" w:rsidP="00446F7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46F7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37082800" wp14:editId="17E74E49">
                  <wp:extent cx="1117600" cy="2118783"/>
                  <wp:effectExtent l="0" t="0" r="6350" b="0"/>
                  <wp:docPr id="857386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866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54" cy="21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09673" w14:textId="77777777" w:rsidR="0011446B" w:rsidRDefault="0011446B" w:rsidP="0011446B">
      <w:pPr>
        <w:pStyle w:val="Heading2"/>
        <w:rPr>
          <w:rFonts w:ascii="Calibri" w:hAnsi="Calibri" w:cs="Calibri"/>
        </w:rPr>
      </w:pPr>
    </w:p>
    <w:p w14:paraId="3B1CE35D" w14:textId="304821D7" w:rsidR="0011446B" w:rsidRDefault="0011446B" w:rsidP="0011446B">
      <w:pPr>
        <w:pStyle w:val="Heading2"/>
        <w:rPr>
          <w:rFonts w:ascii="Calibri" w:hAnsi="Calibri" w:cs="Calibri"/>
        </w:rPr>
      </w:pPr>
      <w:bookmarkStart w:id="14" w:name="_Toc195260418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Joining and querying multiple tables</w:t>
      </w:r>
      <w:bookmarkEnd w:id="14"/>
    </w:p>
    <w:p w14:paraId="34D14088" w14:textId="2C0CE5C1" w:rsidR="00E94BAC" w:rsidRPr="00E94BAC" w:rsidRDefault="00E94BAC" w:rsidP="00E94BAC">
      <w:r>
        <w:t>Why use Joining and Querying Multiple Tables?</w:t>
      </w:r>
    </w:p>
    <w:p w14:paraId="7EDF003A" w14:textId="01574D8F" w:rsidR="00232ECC" w:rsidRDefault="00232ECC" w:rsidP="00232ECC">
      <w:pPr>
        <w:pStyle w:val="Heading3"/>
        <w:rPr>
          <w:rFonts w:ascii="Calibri" w:hAnsi="Calibri" w:cs="Calibri"/>
        </w:rPr>
      </w:pPr>
      <w:bookmarkStart w:id="15" w:name="_Toc195260419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How to provide data from 2 related tables with a Join</w:t>
      </w:r>
      <w:bookmarkEnd w:id="1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7A539F" w:rsidRPr="006C3622" w14:paraId="0F9ADD37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1D6039EC" w14:textId="77777777" w:rsidR="007A539F" w:rsidRPr="006C3622" w:rsidRDefault="007A539F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7A539F" w:rsidRPr="006C3622" w14:paraId="2999793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1A39AF4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B1 Query One</w:t>
            </w:r>
          </w:p>
          <w:p w14:paraId="1C7C4EC5" w14:textId="4C2B0D10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67E6A405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the league names associated with each country.</w:t>
            </w:r>
          </w:p>
          <w:p w14:paraId="162F467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league_name</w:t>
            </w:r>
          </w:p>
          <w:p w14:paraId="2EAECCE6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country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</w:p>
          <w:p w14:paraId="02F75798" w14:textId="77777777" w:rsidR="00FC6A59" w:rsidRDefault="00FC6A59" w:rsidP="00FC6A5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league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</w:p>
          <w:p w14:paraId="73EB7623" w14:textId="77777777" w:rsidR="007A539F" w:rsidRDefault="00FC6A59" w:rsidP="00FC6A59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country_id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EECB2F1" w14:textId="65E812FF" w:rsidR="00FC6A59" w:rsidRPr="006C3622" w:rsidRDefault="00FC6A59" w:rsidP="00FC6A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C6A59" w:rsidRPr="006C3622" w14:paraId="1BBB8901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91C3F78" w14:textId="72FDFB2F" w:rsidR="00FC6A59" w:rsidRDefault="00FC6A59" w:rsidP="00FC6A5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C6A5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49A3436" wp14:editId="6B1456C6">
                  <wp:extent cx="1745995" cy="1568668"/>
                  <wp:effectExtent l="0" t="0" r="6985" b="0"/>
                  <wp:docPr id="154458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5862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8" cy="157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RPr="006C3622" w14:paraId="1CADFC1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2B76B15" w14:textId="71478BB9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6193F2D9" w14:textId="52275BF5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 provide data from 2 related tables with a Join.</w:t>
            </w:r>
          </w:p>
          <w:p w14:paraId="03D85018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1C85535B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41DB8B1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E740B09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4D820A6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F115A55" w14:textId="77777777" w:rsidR="00DB5AEC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--Notice how there are many duplicate player names and ratings, this is because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each player has had multiple ratings assigned to them across many career dates.</w:t>
            </w:r>
          </w:p>
          <w:p w14:paraId="74953F65" w14:textId="52696BFA" w:rsidR="00DB5AEC" w:rsidRPr="00FC6A59" w:rsidRDefault="00DB5AE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B5AEC" w:rsidRPr="006C3622" w14:paraId="2CA6C59B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046B8A56" w14:textId="34F12B45" w:rsidR="00DB5AEC" w:rsidRDefault="00DB325C" w:rsidP="00DB5AEC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DB32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315D826" wp14:editId="743B1079">
                  <wp:extent cx="3185719" cy="2829911"/>
                  <wp:effectExtent l="0" t="0" r="0" b="8890"/>
                  <wp:docPr id="116197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9742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949" cy="28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712" w:rsidRPr="006C3622" w14:paraId="32E4958D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310499B" w14:textId="77777777" w:rsidR="00553712" w:rsidRPr="00DB325C" w:rsidRDefault="00553712" w:rsidP="00DB5AEC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</w:tbl>
    <w:p w14:paraId="7E9C626D" w14:textId="77777777" w:rsidR="00232ECC" w:rsidRPr="00232ECC" w:rsidRDefault="00232ECC" w:rsidP="00232ECC"/>
    <w:p w14:paraId="3B4F699E" w14:textId="5927D81C" w:rsidR="00232ECC" w:rsidRDefault="00232ECC" w:rsidP="00232ECC">
      <w:pPr>
        <w:pStyle w:val="Heading3"/>
        <w:rPr>
          <w:rFonts w:ascii="Calibri" w:hAnsi="Calibri" w:cs="Calibri"/>
        </w:rPr>
      </w:pPr>
      <w:bookmarkStart w:id="16" w:name="_Toc19526042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inner joins</w:t>
      </w:r>
      <w:bookmarkEnd w:id="1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827E4" w:rsidRPr="006C3622" w14:paraId="1B63EAE2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5500D122" w14:textId="77777777" w:rsidR="004827E4" w:rsidRPr="006C3622" w:rsidRDefault="004827E4" w:rsidP="00696AA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827E4" w:rsidRPr="006C3622" w14:paraId="193301C5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226628E" w14:textId="7968A5A6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One</w:t>
            </w:r>
          </w:p>
          <w:p w14:paraId="759FDDE4" w14:textId="33BADC39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--Module </w:t>
            </w:r>
            <w:r w:rsidR="009A42DC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4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: How to</w:t>
            </w:r>
            <w:r w:rsidR="00EE37E9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with inner joins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.</w:t>
            </w:r>
          </w:p>
          <w:p w14:paraId="11105AC8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Select all the different ratings of the best player (the best player has the highest overall and potential ratings)</w:t>
            </w:r>
          </w:p>
          <w:p w14:paraId="3B777450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--Lionel Messi.</w:t>
            </w:r>
          </w:p>
          <w:p w14:paraId="70B5E9BE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potential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potential_rating</w:t>
            </w:r>
          </w:p>
          <w:p w14:paraId="0DD4FF35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F4F5E5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62E3BB8C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59ED8AD" w14:textId="77777777" w:rsidR="002D4D09" w:rsidRDefault="002D4D09" w:rsidP="002D4D0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449E9C66" w14:textId="77777777" w:rsidR="004827E4" w:rsidRDefault="002D4D09" w:rsidP="002D4D09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BD082B4" w14:textId="49EB577D" w:rsidR="002D4D09" w:rsidRPr="006C3622" w:rsidRDefault="002D4D09" w:rsidP="002D4D0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D4D09" w:rsidRPr="006C3622" w14:paraId="3CECD77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238C350D" w14:textId="77777777" w:rsidR="002D4D09" w:rsidRDefault="002D347A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2D347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89F6541" wp14:editId="35FC3592">
                  <wp:extent cx="3324689" cy="2372056"/>
                  <wp:effectExtent l="0" t="0" r="9525" b="9525"/>
                  <wp:docPr id="14048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200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41881" w14:textId="715658F3" w:rsidR="005A0955" w:rsidRDefault="005A0955" w:rsidP="002D4D0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1912B0" w:rsidRPr="006C3622" w14:paraId="31CEBA0E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6E4A4580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  <w:p w14:paraId="69BAC02B" w14:textId="45376FE8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</w:t>
            </w:r>
            <w:r w:rsidR="00C8020D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Query Two</w:t>
            </w:r>
          </w:p>
          <w:p w14:paraId="3C6B107B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26416DF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Join the match table with the team table to get the home and away team names.</w:t>
            </w:r>
          </w:p>
          <w:p w14:paraId="04CE6133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</w:p>
          <w:p w14:paraId="7C73A27D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</w:p>
          <w:p w14:paraId="7B2D81C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</w:p>
          <w:p w14:paraId="1BD7BC21" w14:textId="77777777" w:rsidR="005A0955" w:rsidRDefault="005A0955" w:rsidP="005A095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</w:p>
          <w:p w14:paraId="1418F781" w14:textId="77777777" w:rsidR="001912B0" w:rsidRDefault="005A0955" w:rsidP="005A0955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C13E1EA" w14:textId="3E5910EF" w:rsidR="005A0955" w:rsidRPr="002D347A" w:rsidRDefault="005A0955" w:rsidP="005A0955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5A0955" w:rsidRPr="006C3622" w14:paraId="1AE0AD03" w14:textId="77777777" w:rsidTr="00696AA5">
        <w:tc>
          <w:tcPr>
            <w:tcW w:w="8926" w:type="dxa"/>
            <w:shd w:val="clear" w:color="auto" w:fill="FEF0CD" w:themeFill="accent3" w:themeFillTint="33"/>
          </w:tcPr>
          <w:p w14:paraId="357D16CE" w14:textId="532862D1" w:rsidR="005A0955" w:rsidRDefault="00B71EC0" w:rsidP="005A095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1EC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F63BF9F" wp14:editId="0736A728">
                  <wp:extent cx="1854025" cy="2677212"/>
                  <wp:effectExtent l="0" t="0" r="0" b="8890"/>
                  <wp:docPr id="18426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6695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98" cy="26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26B58" w14:textId="77777777" w:rsidR="00232ECC" w:rsidRDefault="00232ECC" w:rsidP="00232ECC"/>
    <w:p w14:paraId="2EB04AEA" w14:textId="015E3E3E" w:rsidR="00232ECC" w:rsidRDefault="00232ECC" w:rsidP="00232ECC">
      <w:pPr>
        <w:pStyle w:val="Heading3"/>
        <w:rPr>
          <w:rFonts w:ascii="Calibri" w:hAnsi="Calibri" w:cs="Calibri"/>
        </w:rPr>
      </w:pPr>
      <w:bookmarkStart w:id="17" w:name="_Toc19526042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outer joins</w:t>
      </w:r>
      <w:bookmarkEnd w:id="1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F4158F" w:rsidRPr="006C3622" w14:paraId="702DAD69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0B5C54CB" w14:textId="77777777" w:rsidR="00F4158F" w:rsidRPr="006C3622" w:rsidRDefault="00F4158F" w:rsidP="00C85DA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F4158F" w:rsidRPr="006C3622" w14:paraId="32DDFE6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5AE041F8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One</w:t>
            </w:r>
          </w:p>
          <w:p w14:paraId="684FAB32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536790C7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team and team_attributes to retrieve a distinct list of all teams, including those with or without associated attribute data.</w:t>
            </w:r>
          </w:p>
          <w:p w14:paraId="472A068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team_short_name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324A040C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C8A1C5F" w14:textId="77777777" w:rsidR="00EE4196" w:rsidRDefault="00EE4196" w:rsidP="00EE419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</w:p>
          <w:p w14:paraId="69A51652" w14:textId="77777777" w:rsidR="00AC3932" w:rsidRDefault="00EE4196" w:rsidP="00EE4196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00BE1B1" w14:textId="396F4473" w:rsidR="00EE4196" w:rsidRPr="006C3622" w:rsidRDefault="00EE4196" w:rsidP="00EE41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AC3932" w:rsidRPr="006C3622" w14:paraId="50230186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23C58AF" w14:textId="26F634FB" w:rsidR="00AC3932" w:rsidRDefault="00AC3932" w:rsidP="00AC393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C3932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E5B400C" wp14:editId="6B5C7FA2">
                  <wp:extent cx="3091991" cy="2150597"/>
                  <wp:effectExtent l="0" t="0" r="0" b="2540"/>
                  <wp:docPr id="844088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8811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968" cy="216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3F" w:rsidRPr="006C3622" w14:paraId="58F76738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11D806D0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B3 Query Two</w:t>
            </w:r>
          </w:p>
          <w:p w14:paraId="278A22EB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outer joins</w:t>
            </w:r>
          </w:p>
          <w:p w14:paraId="796A648A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--User Story: full outer join between match and team to retrieve a distinct list of all matches, ensuring that match data is included even if team details are duplicated or missing due to the join condition.</w:t>
            </w:r>
          </w:p>
          <w:p w14:paraId="019FF3CE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match_date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7058C813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1900817C" w14:textId="77777777" w:rsidR="003A4957" w:rsidRDefault="003A4957" w:rsidP="003A495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</w:p>
          <w:p w14:paraId="55FA622E" w14:textId="77777777" w:rsidR="002D76EE" w:rsidRDefault="003A4957" w:rsidP="003A495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home_team_api_id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away_team_api_id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6877DA1D" w14:textId="4374255F" w:rsidR="003A4957" w:rsidRPr="00AC3932" w:rsidRDefault="003A4957" w:rsidP="003A495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2D76EE" w:rsidRPr="006C3622" w14:paraId="746B039C" w14:textId="77777777" w:rsidTr="00C85DAC">
        <w:tc>
          <w:tcPr>
            <w:tcW w:w="8926" w:type="dxa"/>
            <w:shd w:val="clear" w:color="auto" w:fill="FEF0CD" w:themeFill="accent3" w:themeFillTint="33"/>
          </w:tcPr>
          <w:p w14:paraId="3AC00ACC" w14:textId="57A38523" w:rsidR="002D76EE" w:rsidRDefault="007D2EDF" w:rsidP="002D76EE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D2ED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37376A14" wp14:editId="63ED5D5A">
                  <wp:extent cx="5274310" cy="2218055"/>
                  <wp:effectExtent l="0" t="0" r="2540" b="0"/>
                  <wp:docPr id="1727266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2665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5286" w14:textId="77777777" w:rsidR="002579E3" w:rsidRDefault="002579E3" w:rsidP="002579E3"/>
    <w:p w14:paraId="69B4F71E" w14:textId="212ED200" w:rsidR="002579E3" w:rsidRDefault="002579E3" w:rsidP="002579E3">
      <w:pPr>
        <w:pStyle w:val="Heading3"/>
        <w:rPr>
          <w:rFonts w:ascii="Calibri" w:hAnsi="Calibri" w:cs="Calibri"/>
        </w:rPr>
      </w:pPr>
      <w:bookmarkStart w:id="18" w:name="_Toc195260422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query with cross joins and self joins</w:t>
      </w:r>
      <w:bookmarkEnd w:id="18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CA728D" w:rsidRPr="006C3622" w14:paraId="533BE178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7889A2EA" w14:textId="77777777" w:rsidR="00CA728D" w:rsidRPr="006C3622" w:rsidRDefault="00CA728D" w:rsidP="00CC219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CA728D" w:rsidRPr="006C3622" w14:paraId="21A3483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EBA81C0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B4 Query One</w:t>
            </w:r>
          </w:p>
          <w:p w14:paraId="04108C8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4: How to query with cross and self joins</w:t>
            </w:r>
          </w:p>
          <w:p w14:paraId="09ECC2FC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distinct player names, their fifa API ids, overall ratings, and preferred foot by cross joining the player and player_attributes tables together.</w:t>
            </w:r>
          </w:p>
          <w:p w14:paraId="5B00F524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preferred_foot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preferred_foot</w:t>
            </w:r>
          </w:p>
          <w:p w14:paraId="4EC95DBD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1E1DF893" w14:textId="77777777" w:rsidR="008746FA" w:rsidRDefault="008746FA" w:rsidP="008746F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422CC335" w14:textId="77777777" w:rsidR="00CA728D" w:rsidRDefault="008746FA" w:rsidP="008746F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AC5643D" w14:textId="7ED5DBDE" w:rsidR="008746FA" w:rsidRPr="006C3622" w:rsidRDefault="008746FA" w:rsidP="008746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8746FA" w:rsidRPr="006C3622" w14:paraId="38AE7012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8156ACA" w14:textId="634240E6" w:rsidR="008746FA" w:rsidRDefault="00C95F5C" w:rsidP="008746F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C95F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7FC0B654" wp14:editId="2C4C0126">
                  <wp:extent cx="3686175" cy="2584874"/>
                  <wp:effectExtent l="0" t="0" r="0" b="6350"/>
                  <wp:docPr id="12798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8090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55" cy="25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B67" w:rsidRPr="006C3622" w14:paraId="74C52C10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0BF22691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</w:p>
          <w:p w14:paraId="63BE3362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2C624F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player_for_comparison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6852D49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E2738A3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1B4AD5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1B6BB50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E0DC5FC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finishing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41711D9A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shot_power</w:t>
            </w:r>
          </w:p>
          <w:p w14:paraId="2B897A9B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p1</w:t>
            </w:r>
          </w:p>
          <w:p w14:paraId="54316818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p2</w:t>
            </w:r>
          </w:p>
          <w:p w14:paraId="06734E1E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2625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&lt;&gt;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0888FDF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p1_player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p1_player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62040F9D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p2_player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p2_player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0D7DD50" w14:textId="77777777" w:rsidR="00E7784F" w:rsidRDefault="00E7784F" w:rsidP="00E7784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4241E399" w14:textId="77777777" w:rsidR="00874B67" w:rsidRPr="00C95F5C" w:rsidRDefault="00874B67" w:rsidP="008746FA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E7784F" w:rsidRPr="006C3622" w14:paraId="248674CE" w14:textId="77777777" w:rsidTr="00CC219E">
        <w:tc>
          <w:tcPr>
            <w:tcW w:w="8926" w:type="dxa"/>
            <w:shd w:val="clear" w:color="auto" w:fill="FEF0CD" w:themeFill="accent3" w:themeFillTint="33"/>
          </w:tcPr>
          <w:p w14:paraId="6851C885" w14:textId="1159D40E" w:rsidR="00E7784F" w:rsidRDefault="00493499" w:rsidP="00E7784F">
            <w:pPr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 w:rsidRPr="00493499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drawing>
                <wp:inline distT="0" distB="0" distL="0" distR="0" wp14:anchorId="3E28CDA4" wp14:editId="3E65DB07">
                  <wp:extent cx="5274310" cy="2492375"/>
                  <wp:effectExtent l="0" t="0" r="2540" b="3175"/>
                  <wp:docPr id="113104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0487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5F356" w14:textId="77777777" w:rsidR="002579E3" w:rsidRPr="002579E3" w:rsidRDefault="002579E3" w:rsidP="002579E3"/>
    <w:p w14:paraId="74BF6777" w14:textId="2D5ACF70" w:rsidR="00837FD8" w:rsidRDefault="00837FD8" w:rsidP="00837FD8">
      <w:pPr>
        <w:pStyle w:val="Heading2"/>
        <w:rPr>
          <w:rFonts w:ascii="Calibri" w:hAnsi="Calibri" w:cs="Calibri"/>
        </w:rPr>
      </w:pPr>
      <w:bookmarkStart w:id="19" w:name="_Toc195260423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5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Sorting and filtering data</w:t>
      </w:r>
      <w:bookmarkEnd w:id="19"/>
    </w:p>
    <w:p w14:paraId="63974DCC" w14:textId="77777777" w:rsidR="00797D93" w:rsidRPr="00797D93" w:rsidRDefault="00797D93" w:rsidP="00797D93"/>
    <w:p w14:paraId="056B07C9" w14:textId="501A123A" w:rsidR="00797D93" w:rsidRDefault="00797D93" w:rsidP="00797D93">
      <w:pPr>
        <w:pStyle w:val="Heading3"/>
        <w:rPr>
          <w:rFonts w:ascii="Calibri" w:hAnsi="Calibri" w:cs="Calibri"/>
        </w:rPr>
      </w:pPr>
      <w:bookmarkStart w:id="20" w:name="_Toc195260424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 xml:space="preserve">How </w:t>
      </w:r>
      <w:r w:rsidR="00EC2890">
        <w:rPr>
          <w:rFonts w:ascii="Calibri" w:hAnsi="Calibri" w:cs="Calibri"/>
        </w:rPr>
        <w:t>to Sort Data</w:t>
      </w:r>
      <w:bookmarkEnd w:id="20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F5A24" w:rsidRPr="006C3622" w14:paraId="7B200C5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4FD6B664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F5A24" w:rsidRPr="006C3622" w14:paraId="06C66090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17875D86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One</w:t>
            </w:r>
          </w:p>
          <w:p w14:paraId="3F1B9C65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214BA9CE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 id and player names from the EuroLeagues.player table, ordering the id in ascending order.</w:t>
            </w:r>
          </w:p>
          <w:p w14:paraId="6EBE18E1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--Simple SELECT query with ORDER by clause.</w:t>
            </w:r>
          </w:p>
          <w:p w14:paraId="0DCD4FCD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</w:p>
          <w:p w14:paraId="187B19DB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59BAABE" w14:textId="77777777" w:rsidR="00BF5A24" w:rsidRDefault="00BF5A24" w:rsidP="00FA4E88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FF22019" w14:textId="77777777" w:rsidR="00BF5A24" w:rsidRPr="006C3622" w:rsidRDefault="00BF5A24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BF5A24" w14:paraId="73124A5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7322FF" w14:textId="77777777" w:rsidR="00BF5A24" w:rsidRDefault="00BF5A24" w:rsidP="00FA4E88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364E5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C6718DD" wp14:editId="4E147662">
                  <wp:extent cx="1362265" cy="2705478"/>
                  <wp:effectExtent l="0" t="0" r="9525" b="0"/>
                  <wp:docPr id="2110772934" name="Picture 1" descr="A screenshot of a black and white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772934" name="Picture 1" descr="A screenshot of a black and white screen&#10;&#10;AI-generated content may be incorrect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A24" w:rsidRPr="00364E5C" w14:paraId="4EECC5A5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DA35D8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B5 Query Two</w:t>
            </w:r>
          </w:p>
          <w:p w14:paraId="5F488CD7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Sort Data</w:t>
            </w:r>
          </w:p>
          <w:p w14:paraId="7D4FEACB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player_api_id, name and height from the EuroLeagues.player table, ordering the players by height in descending order.</w:t>
            </w:r>
          </w:p>
          <w:p w14:paraId="7DEF7404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</w:t>
            </w:r>
          </w:p>
          <w:p w14:paraId="6642AA79" w14:textId="77777777" w:rsidR="00B103E6" w:rsidRDefault="00B103E6" w:rsidP="00B103E6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</w:p>
          <w:p w14:paraId="4F4542C9" w14:textId="77777777" w:rsidR="00BF5A24" w:rsidRDefault="00B103E6" w:rsidP="00B103E6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height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FBA737A" w14:textId="2692C8E3" w:rsidR="00B103E6" w:rsidRPr="00364E5C" w:rsidRDefault="00B103E6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B103E6" w:rsidRPr="00364E5C" w14:paraId="4E44D16E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7ACE0FE6" w14:textId="6953AB36" w:rsidR="00B103E6" w:rsidRDefault="0046522A" w:rsidP="00B103E6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46522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49DC34B9" wp14:editId="1FDF6B96">
                  <wp:extent cx="2419688" cy="2524477"/>
                  <wp:effectExtent l="0" t="0" r="0" b="0"/>
                  <wp:docPr id="1835565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6531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7E579" w14:textId="77777777" w:rsidR="00797D93" w:rsidRDefault="00797D93" w:rsidP="00797D93"/>
    <w:p w14:paraId="356BF374" w14:textId="18C47219" w:rsidR="00EC2890" w:rsidRDefault="00EC2890" w:rsidP="00EC2890">
      <w:pPr>
        <w:pStyle w:val="Heading3"/>
        <w:rPr>
          <w:rFonts w:ascii="Calibri" w:hAnsi="Calibri" w:cs="Calibri"/>
        </w:rPr>
      </w:pPr>
      <w:bookmarkStart w:id="21" w:name="_Toc195260425"/>
      <w:r w:rsidRPr="006C3622">
        <w:rPr>
          <w:rFonts w:ascii="Calibri" w:hAnsi="Calibri" w:cs="Calibri"/>
        </w:rPr>
        <w:lastRenderedPageBreak/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Predicates</w:t>
      </w:r>
      <w:bookmarkEnd w:id="21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8B3D0A" w:rsidRPr="006C3622" w14:paraId="487E7A37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36AEFCD" w14:textId="77777777" w:rsidR="008B3D0A" w:rsidRPr="006C3622" w:rsidRDefault="008B3D0A" w:rsidP="00FA4E8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8B3D0A" w:rsidRPr="006C3622" w14:paraId="5AFC053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B1201B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One</w:t>
            </w:r>
          </w:p>
          <w:p w14:paraId="6CD97D82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6EB0D9DD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Retrieves a list of distinct players that have an overall rating greater than 80. Each player only appears once with their highest rating.</w:t>
            </w:r>
          </w:p>
          <w:p w14:paraId="11A2D405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2EAC8A7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2C4928D0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DAF79C6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player_fifa_api_id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</w:p>
          <w:p w14:paraId="1FDF5BFA" w14:textId="77777777" w:rsidR="00476A2A" w:rsidRDefault="00476A2A" w:rsidP="00476A2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80</w:t>
            </w:r>
          </w:p>
          <w:p w14:paraId="668F33FF" w14:textId="77777777" w:rsidR="008B3D0A" w:rsidRDefault="00476A2A" w:rsidP="00476A2A">
            <w:pP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21126D68" w14:textId="56D83E64" w:rsidR="00476A2A" w:rsidRPr="006C3622" w:rsidRDefault="00476A2A" w:rsidP="00476A2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6A2A" w:rsidRPr="006C3622" w14:paraId="024B1F6F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5F1D4E21" w14:textId="27C228C3" w:rsidR="00476A2A" w:rsidRDefault="00584F6F" w:rsidP="00476A2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584F6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5EA28D31" wp14:editId="727AFA18">
                  <wp:extent cx="2554168" cy="2177592"/>
                  <wp:effectExtent l="0" t="0" r="0" b="0"/>
                  <wp:docPr id="1395981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8128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88" cy="21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AA5" w:rsidRPr="006C3622" w14:paraId="01BC0014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03D1E3F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C2 Query Two</w:t>
            </w:r>
          </w:p>
          <w:p w14:paraId="2622CCE0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predicates.</w:t>
            </w:r>
          </w:p>
          <w:p w14:paraId="201A80E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The query retrieves all match details involving Middlesbrough, including the teams they played, the season (as well as its stage), the matchID and the goals scored.</w:t>
            </w:r>
          </w:p>
          <w:p w14:paraId="33D0A58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</w:p>
          <w:p w14:paraId="666A933D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19F86A5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D289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2E0B9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D0ADFC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season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538401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A00A2C8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match_api_id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55718B14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home_team_goal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7FF14F7C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away_team_goal</w:t>
            </w:r>
          </w:p>
          <w:p w14:paraId="6783445A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</w:p>
          <w:p w14:paraId="31E217B9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home_team_api_id</w:t>
            </w:r>
          </w:p>
          <w:p w14:paraId="49B4E4AE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away_team_api_id</w:t>
            </w:r>
          </w:p>
          <w:p w14:paraId="3BB5C433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7349BF6" w14:textId="77777777" w:rsidR="00D454B7" w:rsidRDefault="00D454B7" w:rsidP="00D454B7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home_team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</w:p>
          <w:p w14:paraId="1F28538C" w14:textId="77777777" w:rsidR="00C37AA5" w:rsidRDefault="00D454B7" w:rsidP="00D454B7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away_team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team_long_name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'Middlesbrough'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9B7F843" w14:textId="4850187D" w:rsidR="00D454B7" w:rsidRPr="00584F6F" w:rsidRDefault="00D454B7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D454B7" w:rsidRPr="006C3622" w14:paraId="698008F9" w14:textId="77777777" w:rsidTr="00FA4E88">
        <w:tc>
          <w:tcPr>
            <w:tcW w:w="8926" w:type="dxa"/>
            <w:shd w:val="clear" w:color="auto" w:fill="FEF0CD" w:themeFill="accent3" w:themeFillTint="33"/>
          </w:tcPr>
          <w:p w14:paraId="237563BD" w14:textId="15BDBF73" w:rsidR="00D454B7" w:rsidRDefault="00AA5F48" w:rsidP="00D454B7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AA5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665EEB" wp14:editId="1154236F">
                  <wp:extent cx="5274310" cy="1659255"/>
                  <wp:effectExtent l="0" t="0" r="2540" b="0"/>
                  <wp:docPr id="29738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8158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7605E" w14:textId="77777777" w:rsidR="00B66803" w:rsidRDefault="00B66803" w:rsidP="00B66803"/>
    <w:p w14:paraId="6D575C96" w14:textId="0954B7D6" w:rsidR="00B66803" w:rsidRDefault="00B66803" w:rsidP="00B66803">
      <w:pPr>
        <w:pStyle w:val="Heading3"/>
        <w:rPr>
          <w:rFonts w:ascii="Calibri" w:hAnsi="Calibri" w:cs="Calibri"/>
        </w:rPr>
      </w:pPr>
      <w:bookmarkStart w:id="22" w:name="_Toc195260426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Filter Data with TOP and OFFSET-FETCH</w:t>
      </w:r>
      <w:bookmarkEnd w:id="22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33128" w:rsidRPr="006C3622" w14:paraId="557D301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0F3D69D" w14:textId="77777777" w:rsidR="00D33128" w:rsidRPr="006C3622" w:rsidRDefault="00D33128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33128" w:rsidRPr="006C3622" w14:paraId="1FF0D1B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5053E3B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One</w:t>
            </w:r>
          </w:p>
          <w:p w14:paraId="05311855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OFFSET-FETCH.</w:t>
            </w:r>
          </w:p>
          <w:p w14:paraId="477F1F83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top 100 players and their api ids from the players table, joining with the player attributes table to get their overall ratings.</w:t>
            </w:r>
          </w:p>
          <w:p w14:paraId="72E8CBFD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--Their overall ratings are ordered in descending order.</w:t>
            </w:r>
          </w:p>
          <w:p w14:paraId="67E69C39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100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15042587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5B207852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07B4B82F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3B0AA71C" w14:textId="77777777" w:rsidR="00CD6C9A" w:rsidRDefault="00CD6C9A" w:rsidP="00CD6C9A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19206EF" w14:textId="77777777" w:rsidR="00D33128" w:rsidRDefault="00CD6C9A" w:rsidP="00CD6C9A">
            <w:pP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0241589B" w14:textId="22B9B451" w:rsidR="00CD6C9A" w:rsidRPr="006C3622" w:rsidRDefault="00CD6C9A" w:rsidP="00CD6C9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D6C9A" w:rsidRPr="006C3622" w14:paraId="6352290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52E1115" w14:textId="4C3D3309" w:rsidR="00CD6C9A" w:rsidRDefault="007747C6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747C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62DBC652" wp14:editId="793F11D2">
                  <wp:extent cx="2209800" cy="3537242"/>
                  <wp:effectExtent l="0" t="0" r="0" b="6350"/>
                  <wp:docPr id="660094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9439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65" cy="354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940" w:rsidRPr="006C3622" w14:paraId="2D60381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2EB1878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C3 Query Two</w:t>
            </w:r>
          </w:p>
          <w:p w14:paraId="6BA9735A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filter data with TOP and OFFSET-FETCH</w:t>
            </w:r>
          </w:p>
          <w:p w14:paraId="5EBB22B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Selects the bottom 10 of the top 100 players with their api ids from the players table, joining with the players attributes table to get their overall ratings.</w:t>
            </w:r>
          </w:p>
          <w:p w14:paraId="4C2F3984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4ABE6CE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06647545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6F3970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F4F161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4DD0549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DESC</w:t>
            </w:r>
          </w:p>
          <w:p w14:paraId="4E207C56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OFFSET 90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</w:p>
          <w:p w14:paraId="4F4EDFA2" w14:textId="77777777" w:rsidR="00E54F75" w:rsidRDefault="00E54F75" w:rsidP="00E54F75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FETCH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10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ONLY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11560DE8" w14:textId="77777777" w:rsidR="00482940" w:rsidRPr="007747C6" w:rsidRDefault="00482940" w:rsidP="00CD6C9A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</w:p>
        </w:tc>
      </w:tr>
      <w:tr w:rsidR="00E54F75" w:rsidRPr="006C3622" w14:paraId="48924015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18607C6E" w14:textId="02C8BC51" w:rsidR="00E54F75" w:rsidRDefault="007518FB" w:rsidP="00E54F75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7518FB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69ED3149" wp14:editId="19BF79E4">
                  <wp:extent cx="2631881" cy="1659745"/>
                  <wp:effectExtent l="0" t="0" r="0" b="0"/>
                  <wp:docPr id="155287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87074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509" cy="166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B7650" w14:textId="77777777" w:rsidR="00A463D4" w:rsidRDefault="00A463D4" w:rsidP="00A463D4"/>
    <w:p w14:paraId="2A887E7A" w14:textId="5EA20CCF" w:rsidR="00A463D4" w:rsidRDefault="00A463D4" w:rsidP="00A463D4">
      <w:pPr>
        <w:pStyle w:val="Heading3"/>
        <w:rPr>
          <w:rFonts w:ascii="Calibri" w:hAnsi="Calibri" w:cs="Calibri"/>
        </w:rPr>
      </w:pPr>
      <w:bookmarkStart w:id="23" w:name="_Toc195260427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How to work with Unknown Values</w:t>
      </w:r>
      <w:bookmarkEnd w:id="23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D56E42" w:rsidRPr="006C3622" w14:paraId="6128EA54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3864599" w14:textId="77777777" w:rsidR="00D56E42" w:rsidRPr="006C3622" w:rsidRDefault="00D56E42" w:rsidP="00AD650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D56E42" w:rsidRPr="006C3622" w14:paraId="7519313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2B2ADEC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One</w:t>
            </w:r>
          </w:p>
          <w:p w14:paraId="1BC6E19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37C95A2A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Selects the team_fifa_api_id, the long name and short name of teams from the teams table. </w:t>
            </w:r>
          </w:p>
          <w:p w14:paraId="4294D4D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--If the team_fifa_api_id is null, the string 'No FIFA API ID' is replaced in place of the null value.</w:t>
            </w:r>
          </w:p>
          <w:p w14:paraId="62B66FA2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TRY_CAST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team_fifa_api_id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'No FIFA API ID'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fifa_api_id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team_long_name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team_short_name</w:t>
            </w:r>
          </w:p>
          <w:p w14:paraId="0BE57BC9" w14:textId="77777777" w:rsidR="00F93A29" w:rsidRDefault="00F93A29" w:rsidP="00F93A2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0D579C70" w14:textId="77777777" w:rsidR="00D56E42" w:rsidRPr="006C3622" w:rsidRDefault="00D56E42" w:rsidP="00D56E4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93A29" w:rsidRPr="006C3622" w14:paraId="3B1C294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04AB4FAC" w14:textId="51C54C9E" w:rsidR="00F93A29" w:rsidRDefault="00F52B14" w:rsidP="00F93A29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F52B14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drawing>
                <wp:inline distT="0" distB="0" distL="0" distR="0" wp14:anchorId="19191D9F" wp14:editId="1F9843BE">
                  <wp:extent cx="2233545" cy="2703444"/>
                  <wp:effectExtent l="0" t="0" r="0" b="1905"/>
                  <wp:docPr id="136411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11836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19" cy="270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00C" w:rsidRPr="006C3622" w14:paraId="2C18A90A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59842EF5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C4 Query Two</w:t>
            </w:r>
          </w:p>
          <w:p w14:paraId="3F0A5E72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5: How to work with unknown values</w:t>
            </w:r>
          </w:p>
          <w:p w14:paraId="0BD61568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Returns a list of player names with missing overall ratings.</w:t>
            </w:r>
          </w:p>
          <w:p w14:paraId="2EFFF007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</w:p>
          <w:p w14:paraId="2BA80DB1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9220E46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A8A7E80" w14:textId="77777777" w:rsidR="00B02A52" w:rsidRDefault="00B02A52" w:rsidP="00B02A52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2C19F53C" w14:textId="77777777" w:rsidR="00DE500C" w:rsidRDefault="00B02A52" w:rsidP="00B02A52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NULL;</w:t>
            </w:r>
          </w:p>
          <w:p w14:paraId="7CC852AD" w14:textId="0E23E3FF" w:rsidR="00B02A52" w:rsidRPr="00F52B14" w:rsidRDefault="00B02A52" w:rsidP="00B02A52">
            <w:pPr>
              <w:adjustRightInd w:val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</w:p>
        </w:tc>
      </w:tr>
      <w:tr w:rsidR="00B02A52" w:rsidRPr="006C3622" w14:paraId="4F300D9B" w14:textId="77777777" w:rsidTr="00AD6506">
        <w:tc>
          <w:tcPr>
            <w:tcW w:w="8926" w:type="dxa"/>
            <w:shd w:val="clear" w:color="auto" w:fill="FEF0CD" w:themeFill="accent3" w:themeFillTint="33"/>
          </w:tcPr>
          <w:p w14:paraId="7EAD089B" w14:textId="5CD9D44E" w:rsidR="00B02A52" w:rsidRDefault="00E60470" w:rsidP="00B02A52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E60470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2BB29465" wp14:editId="7CF3BB48">
                  <wp:extent cx="2114845" cy="1819529"/>
                  <wp:effectExtent l="0" t="0" r="0" b="9525"/>
                  <wp:docPr id="688819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1993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D1C03" w14:textId="77777777" w:rsidR="00A463D4" w:rsidRPr="00A463D4" w:rsidRDefault="00A463D4" w:rsidP="00A463D4"/>
    <w:p w14:paraId="44F2D79B" w14:textId="3F39CCCE" w:rsidR="007B2B4F" w:rsidRDefault="007B2B4F" w:rsidP="007B2B4F">
      <w:pPr>
        <w:pStyle w:val="Heading2"/>
        <w:rPr>
          <w:rFonts w:ascii="Calibri" w:hAnsi="Calibri" w:cs="Calibri"/>
        </w:rPr>
      </w:pPr>
      <w:bookmarkStart w:id="24" w:name="_Toc195260428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6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data types</w:t>
      </w:r>
      <w:bookmarkEnd w:id="24"/>
    </w:p>
    <w:p w14:paraId="2C43EFF4" w14:textId="0A8040FB" w:rsidR="008E040B" w:rsidRDefault="008E040B" w:rsidP="008E040B">
      <w:pPr>
        <w:pStyle w:val="Heading3"/>
        <w:rPr>
          <w:rFonts w:ascii="Calibri" w:hAnsi="Calibri" w:cs="Calibri"/>
        </w:rPr>
      </w:pPr>
      <w:bookmarkStart w:id="25" w:name="_Toc195260429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Working with Data Type examples</w:t>
      </w:r>
      <w:bookmarkEnd w:id="25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1B6B1F" w:rsidRPr="006C3622" w14:paraId="0061A78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3FEC894" w14:textId="77777777" w:rsidR="001B6B1F" w:rsidRPr="006C3622" w:rsidRDefault="001B6B1F" w:rsidP="00A857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1B6B1F" w:rsidRPr="006C3622" w14:paraId="6F0938C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0EF1392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One</w:t>
            </w:r>
          </w:p>
          <w:p w14:paraId="2ECEB18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4A7DCB6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demonstrates working with data types by casting numeric and text fields using CAST and handling null values with ISNULL.</w:t>
            </w:r>
          </w:p>
          <w:p w14:paraId="56F036AE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--The query selects distinct player names and their overall ratings, ordered in ascending order. If a rating is null, it displays 'N/A'.</w:t>
            </w:r>
          </w:p>
          <w:p w14:paraId="586EA75F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817D283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34F3ADC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'N/A'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' OVR'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35D8781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pa</w:t>
            </w:r>
          </w:p>
          <w:p w14:paraId="362410CB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4AF8DFEA" w14:textId="77777777" w:rsidR="001B6B1F" w:rsidRDefault="001B6B1F" w:rsidP="001B6B1F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75A8FD45" w14:textId="20A506AD" w:rsidR="001B6B1F" w:rsidRPr="006C3622" w:rsidRDefault="001B6B1F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1B6B1F" w:rsidRPr="006C3622" w14:paraId="739D6247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2E905F1B" w14:textId="4C362556" w:rsidR="001B6B1F" w:rsidRPr="006C3622" w:rsidRDefault="006F3E4A" w:rsidP="001B6B1F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3E4A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4433832" wp14:editId="31CFBBD8">
                  <wp:extent cx="2343477" cy="2476846"/>
                  <wp:effectExtent l="0" t="0" r="0" b="0"/>
                  <wp:docPr id="199029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29622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95E" w:rsidRPr="006C3622" w14:paraId="38126426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59F467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D1 Query Two</w:t>
            </w:r>
          </w:p>
          <w:p w14:paraId="1044F075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data types examples</w:t>
            </w:r>
          </w:p>
          <w:p w14:paraId="3FC972CC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--Description: This query demonstrates working with data types as it selects all columns in the database, ordered by table_name </w:t>
            </w:r>
          </w:p>
          <w:p w14:paraId="2E45E217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t>--and displays the data type and max character length of each.</w:t>
            </w:r>
          </w:p>
          <w:p w14:paraId="49FF4800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COLUMN_NAME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CHARACTER_MAXIMUM_LENGTH</w:t>
            </w:r>
          </w:p>
          <w:p w14:paraId="6179F1F4" w14:textId="77777777" w:rsidR="00BB1431" w:rsidRDefault="00BB1431" w:rsidP="00BB1431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INFORMATION_SCHEMA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  <w:lang w:val="en-GB"/>
              </w:rPr>
              <w:t>COLUMNS</w:t>
            </w:r>
          </w:p>
          <w:p w14:paraId="11AB6196" w14:textId="77777777" w:rsidR="002B495E" w:rsidRDefault="00BB1431" w:rsidP="00BB1431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TABLE_NAME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24A06368" w14:textId="1E440232" w:rsidR="00BB1431" w:rsidRPr="006F3E4A" w:rsidRDefault="00BB1431" w:rsidP="00BB1431">
            <w:pPr>
              <w:adjustRightInd w:val="0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</w:p>
        </w:tc>
      </w:tr>
      <w:tr w:rsidR="00BB1431" w:rsidRPr="006C3622" w14:paraId="2D5834C4" w14:textId="77777777" w:rsidTr="00A85768">
        <w:tc>
          <w:tcPr>
            <w:tcW w:w="8926" w:type="dxa"/>
            <w:shd w:val="clear" w:color="auto" w:fill="FEF0CD" w:themeFill="accent3" w:themeFillTint="33"/>
          </w:tcPr>
          <w:p w14:paraId="470F345A" w14:textId="67EB29C9" w:rsidR="00BB1431" w:rsidRDefault="00B7634A" w:rsidP="00BB1431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 w:rsidRPr="00B7634A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lastRenderedPageBreak/>
              <w:drawing>
                <wp:inline distT="0" distB="0" distL="0" distR="0" wp14:anchorId="43AF01F9" wp14:editId="7E096EAA">
                  <wp:extent cx="3146917" cy="1688123"/>
                  <wp:effectExtent l="0" t="0" r="0" b="7620"/>
                  <wp:docPr id="1004479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7941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25" cy="169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D7DCA" w14:textId="77777777" w:rsidR="008E040B" w:rsidRDefault="008E040B" w:rsidP="008E040B"/>
    <w:p w14:paraId="7076A5AF" w14:textId="5E93A3B0" w:rsidR="008E040B" w:rsidRDefault="008E040B" w:rsidP="008E040B">
      <w:pPr>
        <w:pStyle w:val="Heading3"/>
        <w:rPr>
          <w:rFonts w:ascii="Calibri" w:hAnsi="Calibri" w:cs="Calibri"/>
        </w:rPr>
      </w:pPr>
      <w:bookmarkStart w:id="26" w:name="_Toc19526043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Character Data</w:t>
      </w:r>
      <w:bookmarkEnd w:id="26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B7634A" w:rsidRPr="006C3622" w14:paraId="354B021E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07B7E7F9" w14:textId="77777777" w:rsidR="00B7634A" w:rsidRPr="006C3622" w:rsidRDefault="00B7634A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B7634A" w:rsidRPr="006C3622" w14:paraId="77E88EDC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840E0BA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--Demo D2 Query One</w:t>
            </w:r>
          </w:p>
          <w:p w14:paraId="6BFA3EF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--Module 6: Working with Character Data</w:t>
            </w:r>
          </w:p>
          <w:p w14:paraId="7A4DC20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--Original query I wanted to concatenate.</w:t>
            </w:r>
          </w:p>
          <w:p w14:paraId="1419409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27D0982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</w:p>
          <w:p w14:paraId="086B120D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overall_rating</w:t>
            </w:r>
          </w:p>
          <w:p w14:paraId="0EA0416F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34FB0875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1D802EC6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598F133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60E1AC34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C9824B3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--Description: This query returns a list of unique players from the player table alongside their highest overall rating</w:t>
            </w:r>
          </w:p>
          <w:p w14:paraId="03C4D0C1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--from the player_attributes table, formatted as a single string.</w:t>
            </w:r>
          </w:p>
          <w:p w14:paraId="30893AE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DISTINCT</w:t>
            </w:r>
          </w:p>
          <w:p w14:paraId="1BA59200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</w:p>
          <w:p w14:paraId="39DEDAE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)),</w:t>
            </w:r>
          </w:p>
          <w:p w14:paraId="3581702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 (overall_rating: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41B8F2B2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overall_rating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),</w:t>
            </w:r>
          </w:p>
          <w:p w14:paraId="6F435EAB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GB"/>
              </w:rPr>
              <w:t>N')'</w:t>
            </w:r>
          </w:p>
          <w:p w14:paraId="0693B552" w14:textId="120C26B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</w:t>
            </w:r>
            <w:r w:rsidR="009F6B4F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WithRating</w:t>
            </w:r>
          </w:p>
          <w:p w14:paraId="6B9FAD2E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</w:p>
          <w:p w14:paraId="67C3A5DC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player_attributes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</w:p>
          <w:p w14:paraId="57BED558" w14:textId="77777777" w:rsidR="00F2531D" w:rsidRDefault="00F2531D" w:rsidP="00F2531D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player_api_id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player_api_id</w:t>
            </w:r>
          </w:p>
          <w:p w14:paraId="1696F8B3" w14:textId="77777777" w:rsidR="00B7634A" w:rsidRDefault="00F2531D" w:rsidP="00F2531D">
            <w:pPr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player_name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GB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));</w:t>
            </w:r>
          </w:p>
          <w:p w14:paraId="4DDB7A1D" w14:textId="4F0B6470" w:rsidR="00F2531D" w:rsidRPr="006C3622" w:rsidRDefault="00F2531D" w:rsidP="00F2531D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F2531D" w:rsidRPr="006C3622" w14:paraId="1EF25FC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48A28C6F" w14:textId="10D40027" w:rsidR="00F2531D" w:rsidRDefault="0019196C" w:rsidP="00F2531D">
            <w:pPr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Original Query Output</w:t>
            </w:r>
          </w:p>
        </w:tc>
      </w:tr>
      <w:tr w:rsidR="0019196C" w:rsidRPr="006C3622" w14:paraId="6CC177F7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6B31B389" w14:textId="3A483902" w:rsidR="0019196C" w:rsidRDefault="00DD559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D559D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7FBFCA2E" wp14:editId="219CE37E">
                  <wp:extent cx="1485900" cy="3158370"/>
                  <wp:effectExtent l="0" t="0" r="0" b="4445"/>
                  <wp:docPr id="52327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2782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490" cy="31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59D" w:rsidRPr="006C3622" w14:paraId="63E6505B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A86E404" w14:textId="6D07135E" w:rsidR="00DD559D" w:rsidRPr="00DD559D" w:rsidRDefault="00F16B21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Query Output with Concatenation</w:t>
            </w:r>
          </w:p>
        </w:tc>
      </w:tr>
      <w:tr w:rsidR="00F16B21" w:rsidRPr="006C3622" w14:paraId="3CADF6AF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774C1426" w14:textId="3ED8AFB2" w:rsidR="00F16B21" w:rsidRDefault="008C4F2D" w:rsidP="00F2531D">
            <w:pPr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C4F2D">
              <w:rPr>
                <w:rFonts w:ascii="Calibri" w:hAnsi="Calibri" w:cs="Calibri"/>
                <w:b/>
                <w:bCs/>
                <w:sz w:val="24"/>
                <w:szCs w:val="24"/>
              </w:rPr>
              <w:drawing>
                <wp:inline distT="0" distB="0" distL="0" distR="0" wp14:anchorId="19D90CC5" wp14:editId="2E57CDE1">
                  <wp:extent cx="1531536" cy="2453054"/>
                  <wp:effectExtent l="0" t="0" r="0" b="4445"/>
                  <wp:docPr id="1957661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61698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87" cy="246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17DEC" w14:textId="77777777" w:rsidR="00185614" w:rsidRDefault="00185614" w:rsidP="00185614"/>
    <w:p w14:paraId="7E169B9C" w14:textId="079B8F6A" w:rsidR="00185614" w:rsidRDefault="00185614" w:rsidP="00185614">
      <w:pPr>
        <w:pStyle w:val="Heading3"/>
        <w:rPr>
          <w:rFonts w:ascii="Calibri" w:hAnsi="Calibri" w:cs="Calibri"/>
        </w:rPr>
      </w:pPr>
      <w:bookmarkStart w:id="27" w:name="_Toc195260431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Working with Date and Time Data</w:t>
      </w:r>
      <w:bookmarkEnd w:id="27"/>
    </w:p>
    <w:tbl>
      <w:tblPr>
        <w:tblStyle w:val="TableGrid"/>
        <w:tblW w:w="8926" w:type="dxa"/>
        <w:shd w:val="clear" w:color="auto" w:fill="FEF0CD" w:themeFill="accent3" w:themeFillTint="33"/>
        <w:tblLook w:val="04A0" w:firstRow="1" w:lastRow="0" w:firstColumn="1" w:lastColumn="0" w:noHBand="0" w:noVBand="1"/>
      </w:tblPr>
      <w:tblGrid>
        <w:gridCol w:w="8926"/>
      </w:tblGrid>
      <w:tr w:rsidR="00450C5F" w:rsidRPr="006C3622" w14:paraId="7FB6D334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34677316" w14:textId="77777777" w:rsidR="00450C5F" w:rsidRPr="006C3622" w:rsidRDefault="00450C5F" w:rsidP="006D5DE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C3622">
              <w:rPr>
                <w:rFonts w:ascii="Calibri" w:hAnsi="Calibri" w:cs="Calibri"/>
                <w:b/>
                <w:bCs/>
                <w:sz w:val="24"/>
                <w:szCs w:val="24"/>
              </w:rPr>
              <w:t>TSQL Demo Code Evidence/Results in SSMS</w:t>
            </w:r>
          </w:p>
        </w:tc>
      </w:tr>
      <w:tr w:rsidR="00450C5F" w:rsidRPr="006C3622" w14:paraId="33274A82" w14:textId="77777777" w:rsidTr="006D5DEB">
        <w:tc>
          <w:tcPr>
            <w:tcW w:w="8926" w:type="dxa"/>
            <w:shd w:val="clear" w:color="auto" w:fill="FEF0CD" w:themeFill="accent3" w:themeFillTint="33"/>
          </w:tcPr>
          <w:p w14:paraId="23D16548" w14:textId="77777777" w:rsidR="00450C5F" w:rsidRPr="006C3622" w:rsidRDefault="00450C5F" w:rsidP="006D5DEB">
            <w:pPr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5F7D87D7" w14:textId="77777777" w:rsidR="00AD4FAD" w:rsidRDefault="00AD4FAD" w:rsidP="00AD4FAD"/>
    <w:p w14:paraId="58DCBDBC" w14:textId="19076656" w:rsidR="00AD4FAD" w:rsidRDefault="00AD4FAD" w:rsidP="00AD4FAD">
      <w:pPr>
        <w:pStyle w:val="Heading2"/>
        <w:rPr>
          <w:rFonts w:ascii="Calibri" w:hAnsi="Calibri" w:cs="Calibri"/>
        </w:rPr>
      </w:pPr>
      <w:bookmarkStart w:id="28" w:name="_Toc195260432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7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DML To modify data</w:t>
      </w:r>
      <w:bookmarkEnd w:id="28"/>
    </w:p>
    <w:p w14:paraId="0EC28E60" w14:textId="26EE118C" w:rsidR="00AD4FAD" w:rsidRDefault="00B14EFD" w:rsidP="00AD4FAD">
      <w:r>
        <w:t xml:space="preserve">Why </w:t>
      </w:r>
      <w:r w:rsidR="00AA3739">
        <w:t>use DML to modify data?</w:t>
      </w:r>
    </w:p>
    <w:p w14:paraId="74A5F10D" w14:textId="77777777" w:rsidR="00937EBA" w:rsidRDefault="00937EBA" w:rsidP="00937EBA">
      <w:pPr>
        <w:shd w:val="clear" w:color="auto" w:fill="E3E7F4" w:themeFill="accent5" w:themeFillTint="33"/>
      </w:pPr>
      <w:r>
        <w:t xml:space="preserve">DML </w:t>
      </w:r>
      <w:r w:rsidRPr="000121F4">
        <w:t>is an abbreviation for Data Manipulation Language. Represents a collection of programming languages explicitly used to make changes to the data</w:t>
      </w:r>
    </w:p>
    <w:p w14:paraId="7E70610D" w14:textId="77777777" w:rsidR="00AA3739" w:rsidRDefault="00AA3739" w:rsidP="00AD4FAD"/>
    <w:p w14:paraId="2F271E09" w14:textId="56862791" w:rsidR="00AA3739" w:rsidRDefault="00AA3739" w:rsidP="00AA3739">
      <w:pPr>
        <w:pStyle w:val="Heading3"/>
        <w:rPr>
          <w:rFonts w:ascii="Calibri" w:hAnsi="Calibri" w:cs="Calibri"/>
        </w:rPr>
      </w:pPr>
      <w:bookmarkStart w:id="29" w:name="_Toc195260433"/>
      <w:r w:rsidRPr="006C3622">
        <w:rPr>
          <w:rFonts w:ascii="Calibri" w:hAnsi="Calibri" w:cs="Calibri"/>
        </w:rPr>
        <w:lastRenderedPageBreak/>
        <w:t xml:space="preserve">DEMO 1: </w:t>
      </w:r>
      <w:r>
        <w:rPr>
          <w:rFonts w:ascii="Calibri" w:hAnsi="Calibri" w:cs="Calibri"/>
        </w:rPr>
        <w:t>Adding Data to Tables</w:t>
      </w:r>
      <w:bookmarkEnd w:id="29"/>
    </w:p>
    <w:p w14:paraId="653B03A3" w14:textId="77777777" w:rsidR="00AA3739" w:rsidRDefault="00AA3739" w:rsidP="00AA3739"/>
    <w:p w14:paraId="4C984AE5" w14:textId="6CFE339C" w:rsidR="00AA3739" w:rsidRDefault="00AA3739" w:rsidP="00AA3739">
      <w:pPr>
        <w:pStyle w:val="Heading3"/>
        <w:rPr>
          <w:rFonts w:ascii="Calibri" w:hAnsi="Calibri" w:cs="Calibri"/>
        </w:rPr>
      </w:pPr>
      <w:bookmarkStart w:id="30" w:name="_Toc195260434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Modifying and Removing Data</w:t>
      </w:r>
      <w:bookmarkEnd w:id="30"/>
    </w:p>
    <w:p w14:paraId="755F4D19" w14:textId="77777777" w:rsidR="002553A2" w:rsidRDefault="002553A2" w:rsidP="002553A2"/>
    <w:p w14:paraId="10A89665" w14:textId="075D564B" w:rsidR="002553A2" w:rsidRDefault="002553A2" w:rsidP="002553A2">
      <w:pPr>
        <w:pStyle w:val="Heading3"/>
        <w:rPr>
          <w:rFonts w:ascii="Calibri" w:hAnsi="Calibri" w:cs="Calibri"/>
        </w:rPr>
      </w:pPr>
      <w:bookmarkStart w:id="31" w:name="_Toc195260435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Generating Automatic Column Values</w:t>
      </w:r>
      <w:bookmarkEnd w:id="31"/>
    </w:p>
    <w:p w14:paraId="0A2A1666" w14:textId="77777777" w:rsidR="00E64B31" w:rsidRDefault="00E64B31" w:rsidP="00E64B31"/>
    <w:p w14:paraId="71DB0C85" w14:textId="21EE7142" w:rsidR="00E64B31" w:rsidRDefault="00E64B31" w:rsidP="00E64B31">
      <w:pPr>
        <w:pStyle w:val="Heading2"/>
        <w:rPr>
          <w:rFonts w:ascii="Calibri" w:hAnsi="Calibri" w:cs="Calibri"/>
        </w:rPr>
      </w:pPr>
      <w:bookmarkStart w:id="32" w:name="_Toc195260436"/>
      <w:r w:rsidRPr="006C3622">
        <w:rPr>
          <w:rFonts w:ascii="Calibri" w:hAnsi="Calibri" w:cs="Calibri"/>
        </w:rPr>
        <w:t xml:space="preserve">MODULE </w:t>
      </w:r>
      <w:r>
        <w:rPr>
          <w:rFonts w:ascii="Calibri" w:hAnsi="Calibri" w:cs="Calibri"/>
        </w:rPr>
        <w:t>8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Built-in functions</w:t>
      </w:r>
      <w:bookmarkEnd w:id="32"/>
    </w:p>
    <w:p w14:paraId="14F40E73" w14:textId="6A332838" w:rsidR="00E64B31" w:rsidRDefault="0075794C" w:rsidP="00E64B31">
      <w:r>
        <w:t>Why do programmers use built-in functions?</w:t>
      </w:r>
    </w:p>
    <w:p w14:paraId="54C52433" w14:textId="77777777" w:rsidR="0004330C" w:rsidRDefault="0004330C" w:rsidP="00E64B31"/>
    <w:p w14:paraId="549C2DE4" w14:textId="6A951705" w:rsidR="0004330C" w:rsidRDefault="0004330C" w:rsidP="0004330C">
      <w:pPr>
        <w:pStyle w:val="Heading3"/>
        <w:rPr>
          <w:rFonts w:ascii="Calibri" w:hAnsi="Calibri" w:cs="Calibri"/>
        </w:rPr>
      </w:pPr>
      <w:bookmarkStart w:id="33" w:name="_Toc195260437"/>
      <w:r w:rsidRPr="006C3622">
        <w:rPr>
          <w:rFonts w:ascii="Calibri" w:hAnsi="Calibri" w:cs="Calibri"/>
        </w:rPr>
        <w:t xml:space="preserve">DEMO 1: </w:t>
      </w:r>
      <w:r>
        <w:rPr>
          <w:rFonts w:ascii="Calibri" w:hAnsi="Calibri" w:cs="Calibri"/>
        </w:rPr>
        <w:t>Writing Queries with Built-in Functions</w:t>
      </w:r>
      <w:bookmarkEnd w:id="33"/>
    </w:p>
    <w:p w14:paraId="022C7973" w14:textId="062BF324" w:rsidR="0004330C" w:rsidRDefault="0004330C" w:rsidP="00E64B31"/>
    <w:p w14:paraId="6B696AE1" w14:textId="7DA5FDA0" w:rsidR="0004330C" w:rsidRDefault="0004330C" w:rsidP="0004330C">
      <w:pPr>
        <w:pStyle w:val="Heading3"/>
        <w:rPr>
          <w:rFonts w:ascii="Calibri" w:hAnsi="Calibri" w:cs="Calibri"/>
        </w:rPr>
      </w:pPr>
      <w:bookmarkStart w:id="34" w:name="_Toc195260438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2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Conversion Functions</w:t>
      </w:r>
      <w:bookmarkEnd w:id="34"/>
    </w:p>
    <w:p w14:paraId="50E7E5D8" w14:textId="77777777" w:rsidR="0004330C" w:rsidRDefault="0004330C" w:rsidP="00E64B31"/>
    <w:p w14:paraId="2DF9100C" w14:textId="77777777" w:rsidR="0004330C" w:rsidRPr="00E64B31" w:rsidRDefault="0004330C" w:rsidP="00E64B31"/>
    <w:p w14:paraId="424E064E" w14:textId="6FB02C6F" w:rsidR="00AD0831" w:rsidRDefault="00AD0831" w:rsidP="00AD0831">
      <w:pPr>
        <w:pStyle w:val="Heading3"/>
        <w:rPr>
          <w:rFonts w:ascii="Calibri" w:hAnsi="Calibri" w:cs="Calibri"/>
        </w:rPr>
      </w:pPr>
      <w:bookmarkStart w:id="35" w:name="_Toc195260439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3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Logical Functions</w:t>
      </w:r>
      <w:bookmarkEnd w:id="35"/>
    </w:p>
    <w:p w14:paraId="49A16F4E" w14:textId="77777777" w:rsidR="00AD0831" w:rsidRDefault="00AD0831" w:rsidP="00AD0831">
      <w:pPr>
        <w:pStyle w:val="Heading3"/>
        <w:rPr>
          <w:rFonts w:ascii="Calibri" w:hAnsi="Calibri" w:cs="Calibri"/>
        </w:rPr>
      </w:pPr>
    </w:p>
    <w:p w14:paraId="65DF0C8A" w14:textId="353BB367" w:rsidR="00AD0831" w:rsidRDefault="00AD0831" w:rsidP="00AD0831">
      <w:pPr>
        <w:pStyle w:val="Heading3"/>
        <w:rPr>
          <w:rFonts w:ascii="Calibri" w:hAnsi="Calibri" w:cs="Calibri"/>
        </w:rPr>
      </w:pPr>
      <w:bookmarkStart w:id="36" w:name="_Toc195260440"/>
      <w:r w:rsidRPr="006C3622">
        <w:rPr>
          <w:rFonts w:ascii="Calibri" w:hAnsi="Calibri" w:cs="Calibri"/>
        </w:rPr>
        <w:t xml:space="preserve">DEMO </w:t>
      </w:r>
      <w:r>
        <w:rPr>
          <w:rFonts w:ascii="Calibri" w:hAnsi="Calibri" w:cs="Calibri"/>
        </w:rPr>
        <w:t>4</w:t>
      </w:r>
      <w:r w:rsidRPr="006C3622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Using Funcitons to Work with NULL</w:t>
      </w:r>
      <w:bookmarkEnd w:id="36"/>
    </w:p>
    <w:p w14:paraId="38F0E4CC" w14:textId="77777777" w:rsidR="00AD0831" w:rsidRPr="002553A2" w:rsidRDefault="00AD0831" w:rsidP="00AD0831"/>
    <w:p w14:paraId="0C8637B6" w14:textId="77777777" w:rsidR="00AD0831" w:rsidRPr="00AA3739" w:rsidRDefault="00AD0831" w:rsidP="00AD0831"/>
    <w:p w14:paraId="1413ED2E" w14:textId="77777777" w:rsidR="00AD0831" w:rsidRPr="00AD4FAD" w:rsidRDefault="00AD0831" w:rsidP="00AD0831"/>
    <w:p w14:paraId="5B7EA9B1" w14:textId="77777777" w:rsidR="00AD0831" w:rsidRPr="00185614" w:rsidRDefault="00AD0831" w:rsidP="00AD0831"/>
    <w:p w14:paraId="2540DD0B" w14:textId="77777777" w:rsidR="00AD0831" w:rsidRPr="008E040B" w:rsidRDefault="00AD0831" w:rsidP="00AD0831"/>
    <w:p w14:paraId="446CBE7F" w14:textId="77777777" w:rsidR="00AD0831" w:rsidRPr="00B66803" w:rsidRDefault="00AD0831" w:rsidP="00AD0831"/>
    <w:p w14:paraId="1AD4DD43" w14:textId="77777777" w:rsidR="00AD0831" w:rsidRPr="006C3622" w:rsidRDefault="00AD0831" w:rsidP="00AD0831">
      <w:pPr>
        <w:rPr>
          <w:rFonts w:ascii="Calibri" w:hAnsi="Calibri" w:cs="Calibri"/>
        </w:rPr>
      </w:pPr>
    </w:p>
    <w:p w14:paraId="733925FC" w14:textId="77777777" w:rsidR="00AD0831" w:rsidRPr="006C3622" w:rsidRDefault="00AD0831" w:rsidP="00AD0831">
      <w:pPr>
        <w:rPr>
          <w:rFonts w:ascii="Calibri" w:hAnsi="Calibri" w:cs="Calibri"/>
        </w:rPr>
      </w:pPr>
    </w:p>
    <w:p w14:paraId="24EAFC55" w14:textId="77777777" w:rsidR="00AD0831" w:rsidRPr="00AD0831" w:rsidRDefault="00AD0831" w:rsidP="00AD0831"/>
    <w:p w14:paraId="6313FB9D" w14:textId="77777777" w:rsidR="002553A2" w:rsidRPr="002553A2" w:rsidRDefault="002553A2" w:rsidP="002553A2"/>
    <w:p w14:paraId="4E19BDEF" w14:textId="77777777" w:rsidR="00AA3739" w:rsidRPr="00AA3739" w:rsidRDefault="00AA3739" w:rsidP="00AA3739"/>
    <w:p w14:paraId="413BAD43" w14:textId="77777777" w:rsidR="00AA3739" w:rsidRPr="00AD4FAD" w:rsidRDefault="00AA3739" w:rsidP="00AD4FAD"/>
    <w:p w14:paraId="5BCA61CB" w14:textId="77777777" w:rsidR="00185614" w:rsidRPr="00185614" w:rsidRDefault="00185614" w:rsidP="00185614"/>
    <w:p w14:paraId="27973FC8" w14:textId="77777777" w:rsidR="008E040B" w:rsidRPr="008E040B" w:rsidRDefault="008E040B" w:rsidP="008E040B"/>
    <w:p w14:paraId="2B5169DF" w14:textId="77777777" w:rsidR="00B66803" w:rsidRPr="00B66803" w:rsidRDefault="00B66803" w:rsidP="00B66803"/>
    <w:p w14:paraId="2FCA0A3B" w14:textId="77777777" w:rsidR="000B0A08" w:rsidRPr="006C3622" w:rsidRDefault="000B0A08" w:rsidP="006F6446">
      <w:pPr>
        <w:rPr>
          <w:rFonts w:ascii="Calibri" w:hAnsi="Calibri" w:cs="Calibri"/>
        </w:rPr>
      </w:pPr>
    </w:p>
    <w:p w14:paraId="422DD81C" w14:textId="77777777" w:rsidR="006F6446" w:rsidRPr="006C3622" w:rsidRDefault="006F6446" w:rsidP="006F6446">
      <w:pPr>
        <w:rPr>
          <w:rFonts w:ascii="Calibri" w:hAnsi="Calibri" w:cs="Calibri"/>
        </w:rPr>
      </w:pPr>
    </w:p>
    <w:sectPr w:rsidR="006F6446" w:rsidRPr="006C3622" w:rsidSect="00C8610B">
      <w:footerReference w:type="default" r:id="rId3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13A5D" w14:textId="77777777" w:rsidR="00073A4D" w:rsidRDefault="00073A4D" w:rsidP="00C6554A">
      <w:pPr>
        <w:spacing w:before="0" w:after="0" w:line="240" w:lineRule="auto"/>
      </w:pPr>
      <w:r>
        <w:separator/>
      </w:r>
    </w:p>
  </w:endnote>
  <w:endnote w:type="continuationSeparator" w:id="0">
    <w:p w14:paraId="01EE8650" w14:textId="77777777" w:rsidR="00073A4D" w:rsidRDefault="00073A4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BD81" w14:textId="53ACEC45" w:rsidR="00A10C55" w:rsidRPr="002F6C07" w:rsidRDefault="00E60470" w:rsidP="002F6C07">
    <w:pPr>
      <w:pStyle w:val="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306"/>
      </w:tabs>
      <w:jc w:val="left"/>
      <w:rPr>
        <w:rFonts w:ascii="Calibri" w:hAnsi="Calibri" w:cs="Calibri"/>
      </w:rPr>
    </w:pPr>
    <w:sdt>
      <w:sdtPr>
        <w:rPr>
          <w:rFonts w:ascii="Calibri" w:hAnsi="Calibri" w:cs="Calibri"/>
        </w:rPr>
        <w:id w:val="87235158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libri" w:hAnsi="Calibri" w:cs="Calibri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1B6EEA" w:rsidRPr="002F6C07">
              <w:rPr>
                <w:rFonts w:ascii="Calibri" w:hAnsi="Calibri" w:cs="Calibri"/>
                <w:lang w:val="en-GB"/>
              </w:rPr>
              <w:t>SD ICA – TSQL Querying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  <w:t>Carl BAINES</w:t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  <w:r w:rsidR="001B6EEA" w:rsidRPr="002F6C07">
              <w:rPr>
                <w:rFonts w:ascii="Calibri" w:hAnsi="Calibri" w:cs="Calibri"/>
                <w:lang w:val="en-GB"/>
              </w:rPr>
              <w:tab/>
            </w:r>
          </w:sdtContent>
        </w:sdt>
      </w:sdtContent>
    </w:sdt>
    <w:r w:rsidR="002F6C07" w:rsidRPr="002F6C07">
      <w:rPr>
        <w:rFonts w:ascii="Calibri" w:hAnsi="Calibri" w:cs="Calibri"/>
      </w:rPr>
      <w:tab/>
      <w:t xml:space="preserve">Page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PAGE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  <w:r w:rsidR="002F6C07" w:rsidRPr="002F6C07">
      <w:rPr>
        <w:rFonts w:ascii="Calibri" w:hAnsi="Calibri" w:cs="Calibri"/>
      </w:rPr>
      <w:t xml:space="preserve"> of 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begin"/>
    </w:r>
    <w:r w:rsidR="002F6C07" w:rsidRPr="002F6C07">
      <w:rPr>
        <w:rFonts w:ascii="Calibri" w:hAnsi="Calibri" w:cs="Calibri"/>
        <w:b/>
        <w:bCs/>
      </w:rPr>
      <w:instrText xml:space="preserve"> NUMPAGES  </w:instrTex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separate"/>
    </w:r>
    <w:r w:rsidR="002F6C07" w:rsidRPr="002F6C07">
      <w:rPr>
        <w:rFonts w:ascii="Calibri" w:hAnsi="Calibri" w:cs="Calibri"/>
        <w:b/>
        <w:bCs/>
        <w:sz w:val="24"/>
        <w:szCs w:val="24"/>
      </w:rPr>
      <w:t>9</w:t>
    </w:r>
    <w:r w:rsidR="002F6C07" w:rsidRPr="002F6C07">
      <w:rPr>
        <w:rFonts w:ascii="Calibri" w:hAnsi="Calibri" w:cs="Calibri"/>
        <w:b/>
        <w:bCs/>
        <w:sz w:val="24"/>
        <w:szCs w:val="24"/>
      </w:rPr>
      <w:fldChar w:fldCharType="end"/>
    </w:r>
  </w:p>
  <w:p w14:paraId="2DD28D08" w14:textId="0173E5E0" w:rsidR="00A10C55" w:rsidRPr="00A10C55" w:rsidRDefault="00A10C55">
    <w:pPr>
      <w:pStyle w:val="Foo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C42FE" w14:textId="77777777" w:rsidR="00073A4D" w:rsidRDefault="00073A4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785D2B2" w14:textId="77777777" w:rsidR="00073A4D" w:rsidRDefault="00073A4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268529">
    <w:abstractNumId w:val="9"/>
  </w:num>
  <w:num w:numId="2" w16cid:durableId="1902134544">
    <w:abstractNumId w:val="8"/>
  </w:num>
  <w:num w:numId="3" w16cid:durableId="992947795">
    <w:abstractNumId w:val="8"/>
  </w:num>
  <w:num w:numId="4" w16cid:durableId="1550918529">
    <w:abstractNumId w:val="9"/>
  </w:num>
  <w:num w:numId="5" w16cid:durableId="343749424">
    <w:abstractNumId w:val="12"/>
  </w:num>
  <w:num w:numId="6" w16cid:durableId="2041737084">
    <w:abstractNumId w:val="10"/>
  </w:num>
  <w:num w:numId="7" w16cid:durableId="2034332542">
    <w:abstractNumId w:val="11"/>
  </w:num>
  <w:num w:numId="8" w16cid:durableId="14384459">
    <w:abstractNumId w:val="7"/>
  </w:num>
  <w:num w:numId="9" w16cid:durableId="1119761923">
    <w:abstractNumId w:val="6"/>
  </w:num>
  <w:num w:numId="10" w16cid:durableId="1785228052">
    <w:abstractNumId w:val="5"/>
  </w:num>
  <w:num w:numId="11" w16cid:durableId="947808734">
    <w:abstractNumId w:val="4"/>
  </w:num>
  <w:num w:numId="12" w16cid:durableId="347872572">
    <w:abstractNumId w:val="3"/>
  </w:num>
  <w:num w:numId="13" w16cid:durableId="246815716">
    <w:abstractNumId w:val="2"/>
  </w:num>
  <w:num w:numId="14" w16cid:durableId="351877109">
    <w:abstractNumId w:val="1"/>
  </w:num>
  <w:num w:numId="15" w16cid:durableId="154097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3"/>
    <w:rsid w:val="00000D15"/>
    <w:rsid w:val="0003451E"/>
    <w:rsid w:val="00041111"/>
    <w:rsid w:val="0004330C"/>
    <w:rsid w:val="00073A4D"/>
    <w:rsid w:val="0008319E"/>
    <w:rsid w:val="000B0A08"/>
    <w:rsid w:val="000C7FA4"/>
    <w:rsid w:val="000D0CA8"/>
    <w:rsid w:val="000E6B00"/>
    <w:rsid w:val="000F19F1"/>
    <w:rsid w:val="00107153"/>
    <w:rsid w:val="0011446B"/>
    <w:rsid w:val="00121492"/>
    <w:rsid w:val="001254EE"/>
    <w:rsid w:val="00150790"/>
    <w:rsid w:val="00162433"/>
    <w:rsid w:val="00185614"/>
    <w:rsid w:val="001879DB"/>
    <w:rsid w:val="00190994"/>
    <w:rsid w:val="001912B0"/>
    <w:rsid w:val="0019196C"/>
    <w:rsid w:val="001A0F61"/>
    <w:rsid w:val="001B6B1F"/>
    <w:rsid w:val="001B6EEA"/>
    <w:rsid w:val="001F647B"/>
    <w:rsid w:val="00210341"/>
    <w:rsid w:val="00221D6C"/>
    <w:rsid w:val="00232ECC"/>
    <w:rsid w:val="00254065"/>
    <w:rsid w:val="002553A2"/>
    <w:rsid w:val="002554CD"/>
    <w:rsid w:val="002579E3"/>
    <w:rsid w:val="002647FB"/>
    <w:rsid w:val="00266987"/>
    <w:rsid w:val="00293B83"/>
    <w:rsid w:val="002A0A41"/>
    <w:rsid w:val="002B4294"/>
    <w:rsid w:val="002B495E"/>
    <w:rsid w:val="002B79E4"/>
    <w:rsid w:val="002C2799"/>
    <w:rsid w:val="002C3ADC"/>
    <w:rsid w:val="002D347A"/>
    <w:rsid w:val="002D4D09"/>
    <w:rsid w:val="002D76EE"/>
    <w:rsid w:val="002E4F9D"/>
    <w:rsid w:val="002E5A9D"/>
    <w:rsid w:val="002F4A83"/>
    <w:rsid w:val="002F6C07"/>
    <w:rsid w:val="00310108"/>
    <w:rsid w:val="00331237"/>
    <w:rsid w:val="00333D0D"/>
    <w:rsid w:val="00334D78"/>
    <w:rsid w:val="0033727C"/>
    <w:rsid w:val="00347DB5"/>
    <w:rsid w:val="00352711"/>
    <w:rsid w:val="00361F0B"/>
    <w:rsid w:val="0036319C"/>
    <w:rsid w:val="00364E5C"/>
    <w:rsid w:val="00370319"/>
    <w:rsid w:val="00373E69"/>
    <w:rsid w:val="00397257"/>
    <w:rsid w:val="003A4957"/>
    <w:rsid w:val="003A5815"/>
    <w:rsid w:val="003B787A"/>
    <w:rsid w:val="003C386C"/>
    <w:rsid w:val="003C5ED7"/>
    <w:rsid w:val="003C7861"/>
    <w:rsid w:val="003D3C54"/>
    <w:rsid w:val="00446F79"/>
    <w:rsid w:val="00450C5F"/>
    <w:rsid w:val="0046522A"/>
    <w:rsid w:val="00470200"/>
    <w:rsid w:val="00476A2A"/>
    <w:rsid w:val="004827E4"/>
    <w:rsid w:val="00482940"/>
    <w:rsid w:val="00484293"/>
    <w:rsid w:val="00493499"/>
    <w:rsid w:val="004A0907"/>
    <w:rsid w:val="004B56BF"/>
    <w:rsid w:val="004B7011"/>
    <w:rsid w:val="004C049F"/>
    <w:rsid w:val="005000E2"/>
    <w:rsid w:val="005315FD"/>
    <w:rsid w:val="00531612"/>
    <w:rsid w:val="00553712"/>
    <w:rsid w:val="005544EF"/>
    <w:rsid w:val="0056038C"/>
    <w:rsid w:val="00584F6F"/>
    <w:rsid w:val="005A0955"/>
    <w:rsid w:val="005A7B75"/>
    <w:rsid w:val="005B5C12"/>
    <w:rsid w:val="005B6543"/>
    <w:rsid w:val="005D7E7D"/>
    <w:rsid w:val="005F33A6"/>
    <w:rsid w:val="00624D0B"/>
    <w:rsid w:val="00644995"/>
    <w:rsid w:val="00644B50"/>
    <w:rsid w:val="006534F6"/>
    <w:rsid w:val="006A3CE7"/>
    <w:rsid w:val="006C19CC"/>
    <w:rsid w:val="006C3622"/>
    <w:rsid w:val="006C50D9"/>
    <w:rsid w:val="006F0AD8"/>
    <w:rsid w:val="006F3E4A"/>
    <w:rsid w:val="006F6446"/>
    <w:rsid w:val="00702E4C"/>
    <w:rsid w:val="00725533"/>
    <w:rsid w:val="007518FB"/>
    <w:rsid w:val="0075794C"/>
    <w:rsid w:val="00766456"/>
    <w:rsid w:val="007747C6"/>
    <w:rsid w:val="00797D93"/>
    <w:rsid w:val="007A3F5E"/>
    <w:rsid w:val="007A539F"/>
    <w:rsid w:val="007A7B6E"/>
    <w:rsid w:val="007B1D73"/>
    <w:rsid w:val="007B2B4F"/>
    <w:rsid w:val="007D2EDF"/>
    <w:rsid w:val="007D6AC5"/>
    <w:rsid w:val="00832E55"/>
    <w:rsid w:val="00837FD8"/>
    <w:rsid w:val="008746FA"/>
    <w:rsid w:val="00874B67"/>
    <w:rsid w:val="008B3D0A"/>
    <w:rsid w:val="008C4F2D"/>
    <w:rsid w:val="008D114B"/>
    <w:rsid w:val="008E040B"/>
    <w:rsid w:val="008F5883"/>
    <w:rsid w:val="00931B98"/>
    <w:rsid w:val="00935603"/>
    <w:rsid w:val="00937EBA"/>
    <w:rsid w:val="009A2359"/>
    <w:rsid w:val="009A42DC"/>
    <w:rsid w:val="009B585E"/>
    <w:rsid w:val="009D0040"/>
    <w:rsid w:val="009F6B4F"/>
    <w:rsid w:val="00A10C55"/>
    <w:rsid w:val="00A424F7"/>
    <w:rsid w:val="00A463D4"/>
    <w:rsid w:val="00A845C3"/>
    <w:rsid w:val="00AA3739"/>
    <w:rsid w:val="00AA5F48"/>
    <w:rsid w:val="00AA683F"/>
    <w:rsid w:val="00AC3932"/>
    <w:rsid w:val="00AD0831"/>
    <w:rsid w:val="00AD4FAD"/>
    <w:rsid w:val="00B02A52"/>
    <w:rsid w:val="00B04022"/>
    <w:rsid w:val="00B103E6"/>
    <w:rsid w:val="00B1432C"/>
    <w:rsid w:val="00B14EFD"/>
    <w:rsid w:val="00B20CE2"/>
    <w:rsid w:val="00B3331F"/>
    <w:rsid w:val="00B66803"/>
    <w:rsid w:val="00B71EC0"/>
    <w:rsid w:val="00B7634A"/>
    <w:rsid w:val="00B86DEA"/>
    <w:rsid w:val="00B9086D"/>
    <w:rsid w:val="00BB1431"/>
    <w:rsid w:val="00BE3995"/>
    <w:rsid w:val="00BF5A24"/>
    <w:rsid w:val="00BF6222"/>
    <w:rsid w:val="00C114E4"/>
    <w:rsid w:val="00C2672A"/>
    <w:rsid w:val="00C37AA5"/>
    <w:rsid w:val="00C53A1C"/>
    <w:rsid w:val="00C6554A"/>
    <w:rsid w:val="00C6607A"/>
    <w:rsid w:val="00C8020D"/>
    <w:rsid w:val="00C8610B"/>
    <w:rsid w:val="00C95F5C"/>
    <w:rsid w:val="00CA728D"/>
    <w:rsid w:val="00CD04F1"/>
    <w:rsid w:val="00CD6C9A"/>
    <w:rsid w:val="00CE1E1D"/>
    <w:rsid w:val="00CE624B"/>
    <w:rsid w:val="00D22984"/>
    <w:rsid w:val="00D33128"/>
    <w:rsid w:val="00D454B7"/>
    <w:rsid w:val="00D54F3B"/>
    <w:rsid w:val="00D55976"/>
    <w:rsid w:val="00D56E42"/>
    <w:rsid w:val="00D943C2"/>
    <w:rsid w:val="00DB325C"/>
    <w:rsid w:val="00DB5AEC"/>
    <w:rsid w:val="00DD559D"/>
    <w:rsid w:val="00DE500C"/>
    <w:rsid w:val="00E54F75"/>
    <w:rsid w:val="00E60470"/>
    <w:rsid w:val="00E64B31"/>
    <w:rsid w:val="00E7784F"/>
    <w:rsid w:val="00E94BAC"/>
    <w:rsid w:val="00E97F29"/>
    <w:rsid w:val="00EC2890"/>
    <w:rsid w:val="00ED7C44"/>
    <w:rsid w:val="00EE37E9"/>
    <w:rsid w:val="00EE4196"/>
    <w:rsid w:val="00F16B21"/>
    <w:rsid w:val="00F21984"/>
    <w:rsid w:val="00F2531D"/>
    <w:rsid w:val="00F4158F"/>
    <w:rsid w:val="00F52B14"/>
    <w:rsid w:val="00F76273"/>
    <w:rsid w:val="00F93A29"/>
    <w:rsid w:val="00FA177C"/>
    <w:rsid w:val="00FB6E74"/>
    <w:rsid w:val="00FC6A59"/>
    <w:rsid w:val="00FF2797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1C038"/>
  <w15:chartTrackingRefBased/>
  <w15:docId w15:val="{61231FF8-BF0B-4FAC-8874-4A2C4FF4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5F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10C5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10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C55"/>
    <w:pPr>
      <w:spacing w:after="100"/>
      <w:ind w:left="220"/>
    </w:pPr>
  </w:style>
  <w:style w:type="table" w:styleId="TableGrid">
    <w:name w:val="Table Grid"/>
    <w:basedOn w:val="TableNormal"/>
    <w:uiPriority w:val="59"/>
    <w:rsid w:val="00FF5C67"/>
    <w:pPr>
      <w:widowControl w:val="0"/>
      <w:autoSpaceDE w:val="0"/>
      <w:autoSpaceDN w:val="0"/>
      <w:spacing w:before="0" w:after="0"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A3F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749</TotalTime>
  <Pages>22</Pages>
  <Words>2982</Words>
  <Characters>17000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BAINES, CARL (Student)</dc:creator>
  <cp:keywords/>
  <dc:description/>
  <cp:lastModifiedBy>BAINES, CARL (Student)</cp:lastModifiedBy>
  <cp:revision>182</cp:revision>
  <dcterms:created xsi:type="dcterms:W3CDTF">2025-03-18T11:24:00Z</dcterms:created>
  <dcterms:modified xsi:type="dcterms:W3CDTF">2025-04-11T10:26:00Z</dcterms:modified>
</cp:coreProperties>
</file>